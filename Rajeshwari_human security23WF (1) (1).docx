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9F4C" w14:textId="4A823CFC" w:rsidR="000A70F8" w:rsidRDefault="00BE3636" w:rsidP="00D2461D">
      <w:pPr>
        <w:pStyle w:val="Page1Title"/>
      </w:pPr>
      <w:r>
        <w:t>Hacking Multifactor Authentication</w:t>
      </w:r>
    </w:p>
    <w:p w14:paraId="31887404" w14:textId="68BEECDB" w:rsidR="001E1500" w:rsidRDefault="007A3F1F" w:rsidP="00B421B9">
      <w:pPr>
        <w:pStyle w:val="Page1Information"/>
      </w:pPr>
      <w:r>
        <w:t>Rajeshwari Reddy Pokal</w:t>
      </w:r>
    </w:p>
    <w:p w14:paraId="781D280C" w14:textId="2FD1752D" w:rsidR="001E1500" w:rsidRDefault="00E25C70" w:rsidP="00B421B9">
      <w:pPr>
        <w:pStyle w:val="Page1Information"/>
      </w:pPr>
      <w:r>
        <w:t>Ma</w:t>
      </w:r>
      <w:r w:rsidR="00937092">
        <w:t xml:space="preserve">ster of </w:t>
      </w:r>
      <w:r w:rsidR="1B5699C7">
        <w:t>S</w:t>
      </w:r>
      <w:r w:rsidR="00937092">
        <w:t xml:space="preserve">cience in </w:t>
      </w:r>
      <w:r w:rsidR="611157E0">
        <w:t>T</w:t>
      </w:r>
      <w:r w:rsidR="00937092">
        <w:t>echnology</w:t>
      </w:r>
      <w:r w:rsidR="00F7777C">
        <w:t>, Pittsburg State University</w:t>
      </w:r>
    </w:p>
    <w:p w14:paraId="3AA97D70" w14:textId="5A72E244" w:rsidR="001E1500" w:rsidRDefault="00534C22" w:rsidP="00B421B9">
      <w:pPr>
        <w:pStyle w:val="Page1Information"/>
      </w:pPr>
      <w:r>
        <w:t>GRT</w:t>
      </w:r>
      <w:r w:rsidR="00056249">
        <w:t>-</w:t>
      </w:r>
      <w:r w:rsidR="00184743">
        <w:t>714</w:t>
      </w:r>
      <w:r w:rsidR="00AC2128">
        <w:t>-01</w:t>
      </w:r>
      <w:r w:rsidR="00056249">
        <w:t xml:space="preserve">: </w:t>
      </w:r>
      <w:r w:rsidR="00F01526">
        <w:t xml:space="preserve">Network Admin Concepts </w:t>
      </w:r>
    </w:p>
    <w:p w14:paraId="241C23C4" w14:textId="43C4979F" w:rsidR="007576FE" w:rsidRDefault="00610155" w:rsidP="00B421B9">
      <w:pPr>
        <w:pStyle w:val="Page1Information"/>
      </w:pPr>
      <w:r>
        <w:t>Dr. Derrel Fincher</w:t>
      </w:r>
    </w:p>
    <w:p w14:paraId="56D29139" w14:textId="16F335C9" w:rsidR="001E1500" w:rsidRDefault="5E56E56F" w:rsidP="00FE2E74">
      <w:pPr>
        <w:pStyle w:val="Page1Information"/>
      </w:pPr>
      <w:r>
        <w:t>December</w:t>
      </w:r>
      <w:r w:rsidR="002E39F2">
        <w:t xml:space="preserve"> </w:t>
      </w:r>
      <w:r w:rsidR="3183A38B">
        <w:t>0</w:t>
      </w:r>
      <w:r w:rsidR="367B2E61">
        <w:t>3</w:t>
      </w:r>
      <w:r w:rsidR="002E39F2">
        <w:t>, 202</w:t>
      </w:r>
      <w:r w:rsidR="00D30D5D">
        <w:t>3</w:t>
      </w:r>
    </w:p>
    <w:p w14:paraId="030B0928" w14:textId="596B0252" w:rsidR="0006638C" w:rsidRDefault="0006638C">
      <w:r>
        <w:br w:type="page"/>
      </w:r>
    </w:p>
    <w:p w14:paraId="0B22BDF5" w14:textId="6146335E" w:rsidR="4C42F9EB" w:rsidRDefault="4C42F9EB" w:rsidP="706F37AF">
      <w:pPr>
        <w:pStyle w:val="Heading1"/>
      </w:pPr>
      <w:r>
        <w:lastRenderedPageBreak/>
        <w:t>W</w:t>
      </w:r>
      <w:r w:rsidR="52255E2D">
        <w:t xml:space="preserve">hat is </w:t>
      </w:r>
      <w:r w:rsidR="727A6403">
        <w:t xml:space="preserve">Hacking Multifactor </w:t>
      </w:r>
      <w:r w:rsidR="5587C9FB">
        <w:t>Authentication?</w:t>
      </w:r>
    </w:p>
    <w:p w14:paraId="5334188E" w14:textId="35A278C5" w:rsidR="00E767D3" w:rsidRDefault="6728C872" w:rsidP="29D00ABA">
      <w:r>
        <w:t xml:space="preserve">Multifactor </w:t>
      </w:r>
      <w:r w:rsidR="1E7E1716">
        <w:t>a</w:t>
      </w:r>
      <w:r>
        <w:t>uthenticati</w:t>
      </w:r>
      <w:r w:rsidR="6F9D3194">
        <w:t>on (MFA) I</w:t>
      </w:r>
      <w:r>
        <w:t xml:space="preserve">s a security system </w:t>
      </w:r>
      <w:r w:rsidR="2556CFF7">
        <w:t xml:space="preserve">to verify the </w:t>
      </w:r>
      <w:r w:rsidR="71C21230">
        <w:t>user's</w:t>
      </w:r>
      <w:r w:rsidR="2556CFF7">
        <w:t xml:space="preserve"> identity for logins. It is a </w:t>
      </w:r>
      <w:r w:rsidR="6D009122">
        <w:t>two-step</w:t>
      </w:r>
      <w:r w:rsidR="2556CFF7">
        <w:t xml:space="preserve"> verification </w:t>
      </w:r>
      <w:r w:rsidR="689DE2B3">
        <w:t>for the systems to</w:t>
      </w:r>
      <w:r w:rsidR="34B9A19C">
        <w:t xml:space="preserve"> protect from hackers. </w:t>
      </w:r>
      <w:commentRangeStart w:id="0"/>
      <w:r w:rsidR="34B9A19C">
        <w:t xml:space="preserve">Now-a-days </w:t>
      </w:r>
      <w:commentRangeEnd w:id="0"/>
      <w:r w:rsidR="00AB6819">
        <w:rPr>
          <w:rStyle w:val="CommentReference"/>
        </w:rPr>
        <w:commentReference w:id="0"/>
      </w:r>
      <w:r w:rsidR="34B9A19C">
        <w:t>protecting our data and</w:t>
      </w:r>
      <w:r w:rsidR="6692D834">
        <w:t xml:space="preserve"> personal information is more crucial for us, so </w:t>
      </w:r>
      <w:r w:rsidR="1E93CDD1">
        <w:t xml:space="preserve">the use of </w:t>
      </w:r>
      <w:r w:rsidR="01E06207">
        <w:t>Multi Factor Authentication</w:t>
      </w:r>
      <w:r w:rsidR="145F098F">
        <w:t xml:space="preserve"> (MFA)</w:t>
      </w:r>
      <w:r w:rsidR="1E93CDD1">
        <w:t xml:space="preserve"> is a powerful safeguard against any unwanted access. </w:t>
      </w:r>
      <w:r w:rsidR="3FF1C6E6">
        <w:t>In this paper hacking methods and techniques are covered</w:t>
      </w:r>
      <w:r w:rsidR="2A02FC42">
        <w:t>, and shows the difficulties and dangers associated with MFA</w:t>
      </w:r>
      <w:r w:rsidR="422701B6">
        <w:t>.</w:t>
      </w:r>
      <w:r w:rsidR="082A35DA">
        <w:t xml:space="preserve"> </w:t>
      </w:r>
      <w:r w:rsidR="4625CDE7">
        <w:t>S</w:t>
      </w:r>
      <w:r w:rsidR="422701B6">
        <w:t xml:space="preserve">trengthening our digital data against </w:t>
      </w:r>
      <w:r w:rsidR="066A01B3">
        <w:t>cyber</w:t>
      </w:r>
      <w:r w:rsidR="0D7F4602">
        <w:t xml:space="preserve"> threats</w:t>
      </w:r>
      <w:r w:rsidR="1C78A47E">
        <w:t xml:space="preserve"> is also discussed.</w:t>
      </w:r>
    </w:p>
    <w:p w14:paraId="261CE11A" w14:textId="1D2310E7" w:rsidR="00E767D3" w:rsidRDefault="00E767D3" w:rsidP="29D00ABA">
      <w:r>
        <w:t xml:space="preserve">Cyber-attacks cause many risks to the user’s personal details. Because of </w:t>
      </w:r>
      <w:r w:rsidR="6FA81816">
        <w:t>increasing</w:t>
      </w:r>
      <w:r>
        <w:t xml:space="preserve"> use of digital gadgets and social media, so much of the information is out through the internet </w:t>
      </w:r>
      <w:r w:rsidR="7AF62820">
        <w:t>that it</w:t>
      </w:r>
      <w:r>
        <w:t xml:space="preserve"> can be easy for </w:t>
      </w:r>
      <w:r w:rsidR="3ABF941C">
        <w:t>hackers</w:t>
      </w:r>
      <w:r>
        <w:t xml:space="preserve"> to get the information. It is important to have high level knowledge about </w:t>
      </w:r>
      <w:r w:rsidR="0658D143">
        <w:t>cyber</w:t>
      </w:r>
      <w:r>
        <w:t xml:space="preserve"> security awareness to the users and individuals, so that they can easily overcome the trap. The </w:t>
      </w:r>
      <w:r w:rsidR="00B61BD1">
        <w:t>information</w:t>
      </w:r>
      <w:r>
        <w:t xml:space="preserve"> also </w:t>
      </w:r>
      <w:r w:rsidR="00B61BD1">
        <w:t xml:space="preserve">has </w:t>
      </w:r>
      <w:r w:rsidR="26355437">
        <w:t>several types</w:t>
      </w:r>
      <w:r w:rsidR="00B61BD1">
        <w:t xml:space="preserve"> like email addresses, phone number, financial information, and social engineering frauds like SIM swapping, biometric forgery, and socia</w:t>
      </w:r>
      <w:commentRangeStart w:id="1"/>
      <w:r w:rsidR="00B61BD1">
        <w:t>l media</w:t>
      </w:r>
      <w:r w:rsidR="4D869243">
        <w:t xml:space="preserve"> </w:t>
      </w:r>
      <w:r w:rsidR="4B894C1A">
        <w:t>(Palmer, 2022)</w:t>
      </w:r>
      <w:r w:rsidR="03C0C2FC">
        <w:t>.</w:t>
      </w:r>
      <w:commentRangeEnd w:id="1"/>
      <w:r w:rsidR="00121BB8">
        <w:rPr>
          <w:rStyle w:val="CommentReference"/>
        </w:rPr>
        <w:commentReference w:id="1"/>
      </w:r>
    </w:p>
    <w:p w14:paraId="5F752D38" w14:textId="5CEE01FD" w:rsidR="79B2BA1B" w:rsidRDefault="0F67139D" w:rsidP="706F37AF">
      <w:pPr>
        <w:pStyle w:val="Heading1"/>
      </w:pPr>
      <w:r>
        <w:t xml:space="preserve">Implementation </w:t>
      </w:r>
      <w:r w:rsidR="0BF0767B">
        <w:t>O</w:t>
      </w:r>
      <w:r>
        <w:t xml:space="preserve">f </w:t>
      </w:r>
      <w:r w:rsidR="2479CEB2">
        <w:t>H</w:t>
      </w:r>
      <w:r>
        <w:t xml:space="preserve">acking </w:t>
      </w:r>
      <w:r w:rsidR="1915DAE5">
        <w:t>M</w:t>
      </w:r>
      <w:r>
        <w:t xml:space="preserve">ultifactor </w:t>
      </w:r>
      <w:r w:rsidR="4FFEF864">
        <w:t>A</w:t>
      </w:r>
      <w:r>
        <w:t xml:space="preserve">uthentication </w:t>
      </w:r>
      <w:r w:rsidR="4BDD26A3">
        <w:t>in</w:t>
      </w:r>
      <w:r>
        <w:t xml:space="preserve"> </w:t>
      </w:r>
      <w:r w:rsidR="2B05002D">
        <w:t>W</w:t>
      </w:r>
      <w:r>
        <w:t xml:space="preserve">orkplace </w:t>
      </w:r>
    </w:p>
    <w:p w14:paraId="731B49E2" w14:textId="6BBABC5B" w:rsidR="79B2BA1B" w:rsidRDefault="65962028" w:rsidP="7685C2A6">
      <w:r>
        <w:t xml:space="preserve">Implementing multifactor authentication in </w:t>
      </w:r>
      <w:r w:rsidR="7325B618">
        <w:t>the workplace</w:t>
      </w:r>
      <w:r>
        <w:t xml:space="preserve"> is </w:t>
      </w:r>
      <w:r w:rsidR="36185B99">
        <w:t xml:space="preserve">important for cybersecurity to protect the data and prevent </w:t>
      </w:r>
      <w:r w:rsidR="01F7C72D">
        <w:t>unauthorized</w:t>
      </w:r>
      <w:r w:rsidR="36185B99">
        <w:t xml:space="preserve"> access</w:t>
      </w:r>
      <w:r w:rsidR="56E562F9">
        <w:t xml:space="preserve">. </w:t>
      </w:r>
      <w:r w:rsidR="484B0D66">
        <w:t xml:space="preserve">MFA is </w:t>
      </w:r>
      <w:r w:rsidR="224A8338">
        <w:t>especially important</w:t>
      </w:r>
      <w:r w:rsidR="484B0D66">
        <w:t xml:space="preserve"> in </w:t>
      </w:r>
      <w:r w:rsidR="2E0CCA1E">
        <w:t>the workplace</w:t>
      </w:r>
      <w:r w:rsidR="484B0D66">
        <w:t xml:space="preserve"> to improve the security of the company's </w:t>
      </w:r>
      <w:r w:rsidR="32B69BAD">
        <w:t>data;</w:t>
      </w:r>
      <w:r w:rsidR="0BB9F522">
        <w:t xml:space="preserve"> it is an additional lock for </w:t>
      </w:r>
      <w:r w:rsidR="2D866BD6">
        <w:t>digital</w:t>
      </w:r>
      <w:r w:rsidR="0BB9F522">
        <w:t xml:space="preserve"> data</w:t>
      </w:r>
      <w:r w:rsidR="721A7D0E">
        <w:t xml:space="preserve">. </w:t>
      </w:r>
      <w:r w:rsidR="609FF4C5">
        <w:t>Usually,</w:t>
      </w:r>
      <w:r w:rsidR="5D8A2FB1">
        <w:t xml:space="preserve"> we will enter password to get into our </w:t>
      </w:r>
      <w:r w:rsidR="633BD6CD">
        <w:t>accounts</w:t>
      </w:r>
      <w:r w:rsidR="5D8A2FB1">
        <w:t xml:space="preserve">, but MFA will </w:t>
      </w:r>
      <w:r w:rsidR="7CF2FDBE">
        <w:t xml:space="preserve">make it some more </w:t>
      </w:r>
      <w:r w:rsidR="22D1CA88">
        <w:t>advanced</w:t>
      </w:r>
      <w:r w:rsidR="7CF2FDBE">
        <w:t xml:space="preserve"> method to protect </w:t>
      </w:r>
      <w:r w:rsidR="549F5D96">
        <w:t>like</w:t>
      </w:r>
      <w:r w:rsidR="7CF2FDBE">
        <w:t xml:space="preserve"> special code like OTP, </w:t>
      </w:r>
      <w:proofErr w:type="gramStart"/>
      <w:r w:rsidR="7CF2FDBE">
        <w:t>fingerprints</w:t>
      </w:r>
      <w:proofErr w:type="gramEnd"/>
      <w:r w:rsidR="7CF2FDBE">
        <w:t xml:space="preserve"> or </w:t>
      </w:r>
      <w:r w:rsidR="69241CF7">
        <w:t>facial</w:t>
      </w:r>
      <w:r w:rsidR="56FCFF38">
        <w:t xml:space="preserve"> </w:t>
      </w:r>
      <w:r w:rsidR="5FBB725F">
        <w:t>lock.</w:t>
      </w:r>
      <w:r w:rsidR="303DD204">
        <w:t xml:space="preserve"> </w:t>
      </w:r>
      <w:r w:rsidR="43C847A9">
        <w:t>Nowa</w:t>
      </w:r>
      <w:r w:rsidR="2AA8975C">
        <w:t>days companies</w:t>
      </w:r>
      <w:r w:rsidR="303DD204">
        <w:t xml:space="preserve"> </w:t>
      </w:r>
      <w:r w:rsidR="47EC1056">
        <w:t>are</w:t>
      </w:r>
      <w:r w:rsidR="2441DD05">
        <w:t xml:space="preserve"> </w:t>
      </w:r>
      <w:r w:rsidR="5A314220">
        <w:t>relying</w:t>
      </w:r>
      <w:r w:rsidR="2441DD05">
        <w:t xml:space="preserve"> on cloud applications to </w:t>
      </w:r>
      <w:r w:rsidR="54BB36E4">
        <w:t xml:space="preserve">increase their productivity and to </w:t>
      </w:r>
      <w:r w:rsidR="7D52D18E">
        <w:t>work</w:t>
      </w:r>
      <w:r w:rsidR="54BB36E4">
        <w:t xml:space="preserve"> remotely with</w:t>
      </w:r>
      <w:r w:rsidR="24373FBA">
        <w:t xml:space="preserve"> teams</w:t>
      </w:r>
      <w:r w:rsidR="54BB36E4">
        <w:t xml:space="preserve">. </w:t>
      </w:r>
      <w:r w:rsidR="07ACE90E">
        <w:t>This has become even more crucial in</w:t>
      </w:r>
      <w:r w:rsidR="06237EF4">
        <w:t xml:space="preserve"> the</w:t>
      </w:r>
      <w:r w:rsidR="07ACE90E">
        <w:t xml:space="preserve"> COVID-19 </w:t>
      </w:r>
      <w:r w:rsidR="1AE686C5">
        <w:t>pandemic</w:t>
      </w:r>
      <w:r w:rsidR="07ACE90E">
        <w:t xml:space="preserve"> </w:t>
      </w:r>
      <w:r w:rsidR="7E433DD7">
        <w:t xml:space="preserve">for many remote collaborations for successful business. </w:t>
      </w:r>
      <w:r w:rsidR="5AE862EB">
        <w:t xml:space="preserve">According to Verizon's 2020 data breach investigations </w:t>
      </w:r>
      <w:r w:rsidR="6EEB72C1">
        <w:t>report most of the data breach reasons are compromised accounts and stolen credentials</w:t>
      </w:r>
      <w:r w:rsidR="52D38726">
        <w:t xml:space="preserve">. It is most important </w:t>
      </w:r>
      <w:r w:rsidR="36F49DA6">
        <w:t>for</w:t>
      </w:r>
      <w:r w:rsidR="52D38726">
        <w:t xml:space="preserve"> organizations to secure their accounts by using MFA. </w:t>
      </w:r>
      <w:r w:rsidR="3B03DB37">
        <w:t xml:space="preserve">By training the employees in the company to secure their credentials, it will be easy for them to face any </w:t>
      </w:r>
      <w:r w:rsidR="3B03DB37">
        <w:lastRenderedPageBreak/>
        <w:t>situations and secure their data.</w:t>
      </w:r>
      <w:r w:rsidR="24F40C62">
        <w:t xml:space="preserve"> </w:t>
      </w:r>
      <w:commentRangeStart w:id="2"/>
      <w:r w:rsidR="1F12A8B8">
        <w:t>By using single sign-on</w:t>
      </w:r>
      <w:r w:rsidR="56C2F20C">
        <w:t xml:space="preserve"> (SSO)</w:t>
      </w:r>
      <w:r w:rsidR="1F12A8B8">
        <w:t xml:space="preserve"> </w:t>
      </w:r>
      <w:r w:rsidR="4D536302">
        <w:t xml:space="preserve">which helps by the identity and access management system, and gives </w:t>
      </w:r>
      <w:r w:rsidR="5714771F">
        <w:t>users access to all their accounts with a single set of login credentials</w:t>
      </w:r>
      <w:r w:rsidR="634F51FB">
        <w:t xml:space="preserve"> </w:t>
      </w:r>
      <w:r w:rsidR="1463AD97">
        <w:t>(Witts, 2023)</w:t>
      </w:r>
      <w:r w:rsidR="298049CB">
        <w:t>.</w:t>
      </w:r>
      <w:commentRangeEnd w:id="2"/>
      <w:r w:rsidR="0009773E">
        <w:rPr>
          <w:rStyle w:val="CommentReference"/>
        </w:rPr>
        <w:commentReference w:id="2"/>
      </w:r>
    </w:p>
    <w:p w14:paraId="7FD0D279" w14:textId="44B9789B" w:rsidR="19934405" w:rsidRDefault="14F03452" w:rsidP="706F37AF">
      <w:pPr>
        <w:pStyle w:val="Heading1"/>
      </w:pPr>
      <w:r>
        <w:t xml:space="preserve">Types of Multifactor Authentication in Workplace </w:t>
      </w:r>
    </w:p>
    <w:p w14:paraId="7DAF2F8C" w14:textId="54372ED7" w:rsidR="19934405" w:rsidRDefault="14F03452" w:rsidP="706F37AF">
      <w:pPr>
        <w:pStyle w:val="Heading2"/>
        <w:spacing w:after="0" w:line="480" w:lineRule="auto"/>
      </w:pPr>
      <w:r>
        <w:t>SMS-Based MFA</w:t>
      </w:r>
    </w:p>
    <w:p w14:paraId="4E9EA37E" w14:textId="4A2BD568" w:rsidR="3DE7A059" w:rsidRDefault="60C2320E" w:rsidP="7685C2A6">
      <w:r>
        <w:t xml:space="preserve">The </w:t>
      </w:r>
      <w:r w:rsidR="73823A19">
        <w:t>several types</w:t>
      </w:r>
      <w:r>
        <w:t xml:space="preserve"> of MFA </w:t>
      </w:r>
      <w:r w:rsidR="7EAA6710">
        <w:t xml:space="preserve">used </w:t>
      </w:r>
      <w:r>
        <w:t xml:space="preserve">in </w:t>
      </w:r>
      <w:r w:rsidR="5769CD1C">
        <w:t>the workplace</w:t>
      </w:r>
      <w:r>
        <w:t xml:space="preserve"> are </w:t>
      </w:r>
      <w:r w:rsidR="75F98674">
        <w:t xml:space="preserve">email code, text and call one-time passwords, biometric verification, physical key, </w:t>
      </w:r>
      <w:r w:rsidR="5BF1F8E8">
        <w:t xml:space="preserve">and </w:t>
      </w:r>
      <w:r w:rsidR="75F98674">
        <w:t xml:space="preserve">authenticator app. </w:t>
      </w:r>
      <w:r w:rsidR="08084931">
        <w:t>Whenever</w:t>
      </w:r>
      <w:r w:rsidR="0E707592">
        <w:t xml:space="preserve"> the user </w:t>
      </w:r>
      <w:r w:rsidR="0C28E0B9">
        <w:t>logs into</w:t>
      </w:r>
      <w:r w:rsidR="0E707592">
        <w:t xml:space="preserve"> their account</w:t>
      </w:r>
      <w:r w:rsidR="4A65C645">
        <w:t xml:space="preserve"> a</w:t>
      </w:r>
      <w:r w:rsidR="0E707592">
        <w:t xml:space="preserve"> one-time </w:t>
      </w:r>
      <w:r w:rsidR="0950AA9F">
        <w:t>code</w:t>
      </w:r>
      <w:r w:rsidR="3A6C41F7">
        <w:t xml:space="preserve"> is sent</w:t>
      </w:r>
      <w:r w:rsidR="0950AA9F">
        <w:t xml:space="preserve"> to their phone number via SMS. </w:t>
      </w:r>
      <w:r w:rsidR="38840E70">
        <w:t>It</w:t>
      </w:r>
      <w:r w:rsidR="0950AA9F">
        <w:t xml:space="preserve"> will be </w:t>
      </w:r>
      <w:r w:rsidR="6BBE0412">
        <w:t xml:space="preserve">a brief </w:t>
      </w:r>
      <w:r w:rsidR="1C31D50F">
        <w:t>period</w:t>
      </w:r>
      <w:r w:rsidR="749A9A4F">
        <w:t xml:space="preserve"> and </w:t>
      </w:r>
      <w:r w:rsidR="7F9E41DC">
        <w:t xml:space="preserve">they </w:t>
      </w:r>
      <w:r w:rsidR="749A9A4F">
        <w:t>need to complete their authentication process along with their password</w:t>
      </w:r>
      <w:r w:rsidR="5C8F2887">
        <w:t xml:space="preserve">. SMS-based MFA provides an extra layer of security to protect their sensitive data. </w:t>
      </w:r>
      <w:r w:rsidR="1C780D54">
        <w:t>It might be we</w:t>
      </w:r>
      <w:r w:rsidR="659C0D52">
        <w:t>a</w:t>
      </w:r>
      <w:r w:rsidR="1C780D54">
        <w:t>k to SIM swapping and int</w:t>
      </w:r>
      <w:r w:rsidR="28CF2328">
        <w:t xml:space="preserve">erception. </w:t>
      </w:r>
      <w:r w:rsidR="2D3550D2">
        <w:t>Compared to other MFA methods, SMS messaging can be misdirected, making them less secure.</w:t>
      </w:r>
      <w:r w:rsidR="58F02EF8">
        <w:t xml:space="preserve"> </w:t>
      </w:r>
      <w:r w:rsidR="35717CF2">
        <w:t xml:space="preserve">SMS-based </w:t>
      </w:r>
      <w:r w:rsidR="58396845">
        <w:t xml:space="preserve">multifactor authentication is used when advanced methods might not be possible. </w:t>
      </w:r>
      <w:r w:rsidR="1E650F02">
        <w:t xml:space="preserve">Companies </w:t>
      </w:r>
      <w:r w:rsidR="32241F81">
        <w:t>improve</w:t>
      </w:r>
      <w:r w:rsidR="1E650F02">
        <w:t xml:space="preserve"> security by </w:t>
      </w:r>
      <w:r w:rsidR="4FAE7363">
        <w:t xml:space="preserve">encouraging customers to activate the MFA techniques that </w:t>
      </w:r>
      <w:r w:rsidR="035FE20D">
        <w:t>instruct</w:t>
      </w:r>
      <w:r w:rsidR="66A643F1">
        <w:t xml:space="preserve"> users on how to secure their mobile devices and personal information</w:t>
      </w:r>
      <w:r w:rsidR="52ECC266">
        <w:t xml:space="preserve"> (Mindanao, 2022)</w:t>
      </w:r>
      <w:r w:rsidR="66A643F1">
        <w:t>.</w:t>
      </w:r>
    </w:p>
    <w:p w14:paraId="267E2BF8" w14:textId="4E61B426" w:rsidR="460CCA4E" w:rsidRDefault="2C2B3CCF" w:rsidP="706F37AF">
      <w:pPr>
        <w:pStyle w:val="Heading2"/>
        <w:spacing w:after="0" w:line="480" w:lineRule="auto"/>
      </w:pPr>
      <w:r>
        <w:t>Token-Based MFA</w:t>
      </w:r>
    </w:p>
    <w:p w14:paraId="252A62A3" w14:textId="3B7C1343" w:rsidR="29D00ABA" w:rsidRDefault="18AD7110" w:rsidP="706F37AF">
      <w:r>
        <w:t xml:space="preserve">To improve </w:t>
      </w:r>
      <w:r w:rsidR="0EE87A6E">
        <w:t>user's</w:t>
      </w:r>
      <w:r>
        <w:t xml:space="preserve"> authentication procedures, token-based MFA has been developed </w:t>
      </w:r>
      <w:r w:rsidR="5D57FD84">
        <w:t xml:space="preserve">and it is a strong security technique. </w:t>
      </w:r>
      <w:r w:rsidR="1F2955C2">
        <w:t xml:space="preserve">Through mobile apps users obtain virtual </w:t>
      </w:r>
      <w:r w:rsidR="71F87F45">
        <w:t>tokens</w:t>
      </w:r>
      <w:r w:rsidR="4FD5690E">
        <w:t>, using time-based one-time password technique this token gives codes to the user</w:t>
      </w:r>
      <w:r w:rsidR="38CA208B">
        <w:t xml:space="preserve">s while login through their </w:t>
      </w:r>
      <w:r w:rsidR="52AC59AE">
        <w:t>accounts</w:t>
      </w:r>
      <w:r w:rsidR="426918E4">
        <w:t xml:space="preserve"> to complete their process</w:t>
      </w:r>
      <w:r w:rsidR="38CA208B">
        <w:t xml:space="preserve">. </w:t>
      </w:r>
      <w:r w:rsidR="64E803A7">
        <w:t xml:space="preserve">This type of MFA is successful because </w:t>
      </w:r>
      <w:r w:rsidR="3DD6A0FA">
        <w:t>frequently the codes are changing, while these tokens are accessed</w:t>
      </w:r>
      <w:r w:rsidR="4D6F45CE">
        <w:t xml:space="preserve"> through mobile devices </w:t>
      </w:r>
      <w:r w:rsidR="6F8FFF9A">
        <w:t xml:space="preserve">and physical hardware token. </w:t>
      </w:r>
      <w:r w:rsidR="7C880688">
        <w:t xml:space="preserve">In organizations they may face difficulties while transferring </w:t>
      </w:r>
      <w:r w:rsidR="2D8B7F84">
        <w:t>money</w:t>
      </w:r>
      <w:r w:rsidR="7C880688">
        <w:t xml:space="preserve">, so using the token-based method they </w:t>
      </w:r>
      <w:r w:rsidR="7FBEF43B">
        <w:t>may not face any difficulties because it gives new code every time while transferring</w:t>
      </w:r>
      <w:r w:rsidR="3EEB84F3">
        <w:t xml:space="preserve"> (Mindanao, 2022)</w:t>
      </w:r>
      <w:r w:rsidR="774BDAA3">
        <w:t>.</w:t>
      </w:r>
    </w:p>
    <w:p w14:paraId="0A2AF28D" w14:textId="3C5E1EDD" w:rsidR="6D3013AD" w:rsidRDefault="0EFD78BC" w:rsidP="706F37AF">
      <w:pPr>
        <w:pStyle w:val="Heading2"/>
        <w:spacing w:after="0" w:line="480" w:lineRule="auto"/>
      </w:pPr>
      <w:r>
        <w:lastRenderedPageBreak/>
        <w:t>Biometric Authentication</w:t>
      </w:r>
    </w:p>
    <w:p w14:paraId="4A0028D4" w14:textId="0F146F0B" w:rsidR="3DE7A059" w:rsidRDefault="5D76D683" w:rsidP="7685C2A6">
      <w:pPr>
        <w:rPr>
          <w:b/>
          <w:bCs/>
        </w:rPr>
      </w:pPr>
      <w:r w:rsidRPr="5798E086">
        <w:rPr>
          <w:b/>
          <w:bCs/>
        </w:rPr>
        <w:t xml:space="preserve"> </w:t>
      </w:r>
      <w:r w:rsidR="6BF9898E">
        <w:t xml:space="preserve">Biometric authentication is a unique security technique that uses physical </w:t>
      </w:r>
      <w:r w:rsidR="33BB3AC1">
        <w:t>features to</w:t>
      </w:r>
      <w:r w:rsidR="6BF9898E">
        <w:t xml:space="preserve"> conf</w:t>
      </w:r>
      <w:r w:rsidR="45B0EDFF">
        <w:t xml:space="preserve">irm </w:t>
      </w:r>
      <w:r w:rsidR="2424A71D">
        <w:t>users' identit</w:t>
      </w:r>
      <w:r w:rsidR="34E6F591">
        <w:t>ies</w:t>
      </w:r>
      <w:r w:rsidR="2424A71D">
        <w:t>. By using fi</w:t>
      </w:r>
      <w:r w:rsidR="411A86BF">
        <w:t>nger</w:t>
      </w:r>
      <w:r w:rsidR="2424A71D">
        <w:t xml:space="preserve">prints, facial </w:t>
      </w:r>
      <w:r w:rsidR="4E0231C4">
        <w:t xml:space="preserve">expressions, iris recognition, and voice recognition these methods </w:t>
      </w:r>
      <w:r w:rsidR="44F39EDD">
        <w:t>give more protection than passwords. This process has two steps</w:t>
      </w:r>
      <w:r w:rsidR="175E6671">
        <w:t>;</w:t>
      </w:r>
      <w:r w:rsidR="44F39EDD">
        <w:t xml:space="preserve"> </w:t>
      </w:r>
      <w:r w:rsidR="2CDB1AA4">
        <w:t xml:space="preserve">the </w:t>
      </w:r>
      <w:r w:rsidR="064EB9AC">
        <w:t xml:space="preserve">first step is enrollment, in which the </w:t>
      </w:r>
      <w:r w:rsidR="6274FD9F">
        <w:t>user's</w:t>
      </w:r>
      <w:r w:rsidR="064EB9AC">
        <w:t xml:space="preserve"> biometric information is collected</w:t>
      </w:r>
      <w:r w:rsidR="01CB1729">
        <w:t xml:space="preserve"> </w:t>
      </w:r>
      <w:r w:rsidR="28FC2CC6">
        <w:t xml:space="preserve">from the users and stored safely. </w:t>
      </w:r>
      <w:bookmarkStart w:id="3" w:name="_Int_rBQp98oA"/>
      <w:r w:rsidR="623BAF79">
        <w:t>Another</w:t>
      </w:r>
      <w:bookmarkEnd w:id="3"/>
      <w:r w:rsidR="623BAF79">
        <w:t xml:space="preserve"> step is authentication</w:t>
      </w:r>
      <w:r w:rsidR="6EC79EDB">
        <w:t>;</w:t>
      </w:r>
      <w:r w:rsidR="6C2FEBDD">
        <w:t xml:space="preserve"> in this stage </w:t>
      </w:r>
      <w:r w:rsidR="48E7EB7C">
        <w:t>the system</w:t>
      </w:r>
      <w:r w:rsidR="6C2FEBDD">
        <w:t xml:space="preserve"> verifies the biometric information of the users and matches the recorded data</w:t>
      </w:r>
      <w:r w:rsidR="1B5FA7C4">
        <w:t>, this makes the biometric MFA more secure.</w:t>
      </w:r>
      <w:r w:rsidR="2EC8A9D7">
        <w:t xml:space="preserve"> For example, every person has a unique fi</w:t>
      </w:r>
      <w:r w:rsidR="380BF3D8">
        <w:t>nger</w:t>
      </w:r>
      <w:r w:rsidR="2EC8A9D7">
        <w:t>print scan</w:t>
      </w:r>
      <w:r w:rsidR="7C6CBF4B">
        <w:t xml:space="preserve">, iris scan has a unique design </w:t>
      </w:r>
      <w:r w:rsidR="10D1520D">
        <w:t xml:space="preserve">of the eyes, while facial features some people </w:t>
      </w:r>
      <w:r w:rsidR="794090A6">
        <w:t>have</w:t>
      </w:r>
      <w:r w:rsidR="10D1520D">
        <w:t xml:space="preserve"> same </w:t>
      </w:r>
      <w:r w:rsidR="7A9E0B6C">
        <w:t>face,</w:t>
      </w:r>
      <w:r w:rsidR="10D1520D">
        <w:t xml:space="preserve"> but </w:t>
      </w:r>
      <w:r w:rsidR="10F3831F">
        <w:t>there</w:t>
      </w:r>
      <w:r w:rsidR="10D1520D">
        <w:t xml:space="preserve"> will be a littl</w:t>
      </w:r>
      <w:r w:rsidR="09FA8840">
        <w:t>e bit of difference in them</w:t>
      </w:r>
      <w:r w:rsidR="28704C8D">
        <w:t>. Every person has their unique identity to recognize their face</w:t>
      </w:r>
      <w:r w:rsidR="65027BE5">
        <w:t>,</w:t>
      </w:r>
      <w:r w:rsidR="28704C8D">
        <w:t xml:space="preserve"> iris, </w:t>
      </w:r>
      <w:r w:rsidR="3F5774A3">
        <w:t xml:space="preserve">and </w:t>
      </w:r>
      <w:r w:rsidR="28704C8D">
        <w:t>fi</w:t>
      </w:r>
      <w:r w:rsidR="603D009C">
        <w:t>nger</w:t>
      </w:r>
      <w:r w:rsidR="28704C8D">
        <w:t xml:space="preserve">prints. </w:t>
      </w:r>
      <w:r w:rsidR="69CB675B">
        <w:t>Biometric technology has more advancement t</w:t>
      </w:r>
      <w:r w:rsidR="16C1EF69">
        <w:t xml:space="preserve">o making the authentication more </w:t>
      </w:r>
      <w:r w:rsidR="71E92357">
        <w:t>secure</w:t>
      </w:r>
      <w:r w:rsidR="16C1EF69">
        <w:t xml:space="preserve"> and user friendly </w:t>
      </w:r>
      <w:r w:rsidR="00564104">
        <w:t>(Mindanao, 2022)</w:t>
      </w:r>
      <w:r w:rsidR="5EED012A">
        <w:t>.</w:t>
      </w:r>
    </w:p>
    <w:p w14:paraId="31786DFD" w14:textId="38E637B4" w:rsidR="3DE7A059" w:rsidRDefault="01A8042A" w:rsidP="706F37AF">
      <w:pPr>
        <w:pStyle w:val="Heading1"/>
      </w:pPr>
      <w:r>
        <w:t>Methods</w:t>
      </w:r>
      <w:r w:rsidR="44767D4E">
        <w:t xml:space="preserve"> Of Hackin</w:t>
      </w:r>
      <w:r w:rsidR="66DADB6C">
        <w:t>g</w:t>
      </w:r>
    </w:p>
    <w:p w14:paraId="2D1B338A" w14:textId="77777777" w:rsidR="001251BB" w:rsidRDefault="01A8042A" w:rsidP="706F37AF">
      <w:pPr>
        <w:pStyle w:val="Heading2"/>
        <w:spacing w:after="0" w:line="480" w:lineRule="auto"/>
      </w:pPr>
      <w:r>
        <w:t>SIM Swapping</w:t>
      </w:r>
    </w:p>
    <w:p w14:paraId="43997C75" w14:textId="4F1AC186" w:rsidR="00B61BD1" w:rsidRDefault="0AACFDD5" w:rsidP="7685C2A6">
      <w:r>
        <w:t xml:space="preserve">Through the </w:t>
      </w:r>
      <w:r w:rsidR="01F40853">
        <w:t>fraud</w:t>
      </w:r>
      <w:r>
        <w:t xml:space="preserve"> technique of SIM swapping criminals </w:t>
      </w:r>
      <w:r w:rsidR="350EFCA8">
        <w:t>can</w:t>
      </w:r>
      <w:r w:rsidR="69FF706D">
        <w:t xml:space="preserve"> </w:t>
      </w:r>
      <w:r>
        <w:t>obtai</w:t>
      </w:r>
      <w:r w:rsidR="18FE9B54">
        <w:t>n victim</w:t>
      </w:r>
      <w:r w:rsidR="207B3272">
        <w:t>`</w:t>
      </w:r>
      <w:r w:rsidR="18FE9B54">
        <w:t xml:space="preserve">s phone </w:t>
      </w:r>
      <w:r w:rsidR="620584B5">
        <w:t>numbers</w:t>
      </w:r>
      <w:r w:rsidR="18FE9B54">
        <w:t xml:space="preserve"> through mobile network operators to replace </w:t>
      </w:r>
      <w:r w:rsidR="0DD92C7A">
        <w:t xml:space="preserve">the SIM card linked with a new one. This </w:t>
      </w:r>
      <w:r w:rsidR="73923576">
        <w:t>gives the opportunity to the hackers to monitor messages, calls, and o</w:t>
      </w:r>
      <w:r w:rsidR="0B22F6DD">
        <w:t xml:space="preserve">ther information, </w:t>
      </w:r>
      <w:r w:rsidR="1E338292">
        <w:t>the</w:t>
      </w:r>
      <w:r w:rsidR="0B22F6DD">
        <w:t xml:space="preserve"> hackers</w:t>
      </w:r>
      <w:r w:rsidR="2A1B828D">
        <w:t xml:space="preserve"> can have access to the internet accounts through the victim's phone number. </w:t>
      </w:r>
      <w:r w:rsidR="41AC43F3">
        <w:t xml:space="preserve">In 2021, </w:t>
      </w:r>
      <w:r w:rsidR="2A1B828D">
        <w:t>FBI</w:t>
      </w:r>
      <w:r w:rsidR="07E04F21">
        <w:t xml:space="preserve"> report says that</w:t>
      </w:r>
      <w:r w:rsidR="6B686441">
        <w:t xml:space="preserve"> SIM-swapping incidents were increased</w:t>
      </w:r>
      <w:r w:rsidR="10D69340">
        <w:t xml:space="preserve">. </w:t>
      </w:r>
      <w:r w:rsidR="7355347D">
        <w:t>Compared</w:t>
      </w:r>
      <w:r w:rsidR="10D69340">
        <w:t xml:space="preserve"> from January 2018 to December 2020, the FBI reported 320 complaints and $12 million loss, </w:t>
      </w:r>
      <w:r w:rsidR="286754A6">
        <w:t xml:space="preserve">in </w:t>
      </w:r>
      <w:r w:rsidR="10D69340">
        <w:t>addition</w:t>
      </w:r>
      <w:r w:rsidR="0A4172E1">
        <w:t xml:space="preserve"> in 2021 there were 1,611 complaints and losses were exceeded to $68 million </w:t>
      </w:r>
      <w:r w:rsidR="0DCBA168">
        <w:t xml:space="preserve">worth of </w:t>
      </w:r>
      <w:r w:rsidR="0A4172E1">
        <w:t>documents</w:t>
      </w:r>
      <w:r w:rsidR="1D5B9C3D">
        <w:t xml:space="preserve"> (Tung, 2022)</w:t>
      </w:r>
      <w:r w:rsidR="0F26834D">
        <w:t>.</w:t>
      </w:r>
    </w:p>
    <w:p w14:paraId="50B766D9" w14:textId="4107AD49" w:rsidR="3DE7A059" w:rsidRPr="00B61BD1" w:rsidRDefault="3FA8071B" w:rsidP="29D00ABA">
      <w:pPr>
        <w:rPr>
          <w:b/>
          <w:bCs/>
        </w:rPr>
      </w:pPr>
      <w:r>
        <w:t xml:space="preserve">Hackers frequently use the customer care department of mobile network </w:t>
      </w:r>
      <w:r w:rsidR="540C99DC">
        <w:t xml:space="preserve">operators to obtain </w:t>
      </w:r>
      <w:r w:rsidR="620A9639">
        <w:t>new</w:t>
      </w:r>
      <w:r w:rsidR="540C99DC">
        <w:t xml:space="preserve"> SIM cards </w:t>
      </w:r>
      <w:r w:rsidR="2C5B2136">
        <w:t>to</w:t>
      </w:r>
      <w:r w:rsidR="540C99DC">
        <w:t xml:space="preserve"> </w:t>
      </w:r>
      <w:r w:rsidR="74BA2743">
        <w:t xml:space="preserve">execute SIM swapping. </w:t>
      </w:r>
      <w:r w:rsidR="6B9849BE">
        <w:t>T</w:t>
      </w:r>
      <w:r w:rsidR="42D36684">
        <w:t>hrough these</w:t>
      </w:r>
      <w:r w:rsidR="7EEF46AA">
        <w:t xml:space="preserve"> </w:t>
      </w:r>
      <w:r w:rsidR="5FAED342">
        <w:t xml:space="preserve">SIM swapping </w:t>
      </w:r>
      <w:r w:rsidR="518725AF">
        <w:t>methods</w:t>
      </w:r>
      <w:r w:rsidR="5FAED342">
        <w:t xml:space="preserve"> hackers can be successful by accessing email, social media accounts, and bank accou</w:t>
      </w:r>
      <w:r w:rsidR="7FFCDC7F">
        <w:t xml:space="preserve">nts by requesting them by </w:t>
      </w:r>
      <w:r w:rsidR="0C3B7457">
        <w:t>forgotten</w:t>
      </w:r>
      <w:r w:rsidR="7FFCDC7F">
        <w:t xml:space="preserve"> password or account recovery using the hacked phone number.</w:t>
      </w:r>
      <w:r w:rsidR="3C237B89">
        <w:t xml:space="preserve"> This technique is </w:t>
      </w:r>
      <w:r w:rsidR="2210D0B4">
        <w:t xml:space="preserve">extremely </w:t>
      </w:r>
      <w:r w:rsidR="2210D0B4">
        <w:lastRenderedPageBreak/>
        <w:t>dangerous</w:t>
      </w:r>
      <w:r w:rsidR="3C237B89">
        <w:t xml:space="preserve"> for bitcoin users who frequently rely on </w:t>
      </w:r>
      <w:r w:rsidR="35BCE525">
        <w:t>SMS-based two</w:t>
      </w:r>
      <w:r w:rsidR="70587BBF">
        <w:t>-</w:t>
      </w:r>
      <w:r w:rsidR="35BCE525">
        <w:t>factor authentication to secure their accounts</w:t>
      </w:r>
      <w:r w:rsidR="06EADA9D">
        <w:t xml:space="preserve">. </w:t>
      </w:r>
      <w:r w:rsidR="66EC30A7">
        <w:t xml:space="preserve">To reduce the SIM swapping risks, </w:t>
      </w:r>
      <w:r w:rsidR="4540478A">
        <w:t xml:space="preserve">FBI suggests </w:t>
      </w:r>
      <w:r w:rsidR="1AFFF51A">
        <w:t>avoiding</w:t>
      </w:r>
      <w:r w:rsidR="4540478A">
        <w:t xml:space="preserve"> phone-based account </w:t>
      </w:r>
      <w:r w:rsidR="69F7E138">
        <w:t>verification unknown</w:t>
      </w:r>
      <w:r w:rsidR="3A9878EC">
        <w:t xml:space="preserve"> person, </w:t>
      </w:r>
      <w:r w:rsidR="604956CB">
        <w:t>providing financial information on social media,</w:t>
      </w:r>
      <w:r w:rsidR="01343718">
        <w:t xml:space="preserve"> be aware of</w:t>
      </w:r>
      <w:r w:rsidR="604956CB">
        <w:t xml:space="preserve"> providing personal information </w:t>
      </w:r>
      <w:r w:rsidR="21E1C47F">
        <w:t>through online, and use unique passwords for social media accounts</w:t>
      </w:r>
      <w:r w:rsidR="215FB137">
        <w:t xml:space="preserve">. </w:t>
      </w:r>
      <w:commentRangeStart w:id="4"/>
      <w:r w:rsidR="215FB137">
        <w:t xml:space="preserve">Companies also encourage to </w:t>
      </w:r>
      <w:r w:rsidR="121FD546">
        <w:t xml:space="preserve">consider </w:t>
      </w:r>
      <w:commentRangeEnd w:id="4"/>
      <w:r w:rsidR="00D46ED9">
        <w:rPr>
          <w:rStyle w:val="CommentReference"/>
        </w:rPr>
        <w:commentReference w:id="4"/>
      </w:r>
      <w:r w:rsidR="121FD546">
        <w:t xml:space="preserve">using MFA apps which are safer compared to SMS-based authentication </w:t>
      </w:r>
      <w:r w:rsidR="2D6A54BF">
        <w:t>(Tung, 2022)</w:t>
      </w:r>
      <w:r w:rsidR="69F1E55B">
        <w:t>.</w:t>
      </w:r>
    </w:p>
    <w:p w14:paraId="57D66568" w14:textId="352E15FE" w:rsidR="3DE7A059" w:rsidRPr="00B61BD1" w:rsidRDefault="01A8042A" w:rsidP="706F37AF">
      <w:pPr>
        <w:pStyle w:val="Heading2"/>
        <w:spacing w:after="0" w:line="480" w:lineRule="auto"/>
      </w:pPr>
      <w:r>
        <w:t xml:space="preserve">Biometric </w:t>
      </w:r>
      <w:r w:rsidR="74E0276A">
        <w:t>Forgery</w:t>
      </w:r>
    </w:p>
    <w:p w14:paraId="01427238" w14:textId="5FDC737B" w:rsidR="6A843ECC" w:rsidRDefault="6A843ECC" w:rsidP="7685C2A6">
      <w:r>
        <w:t>The</w:t>
      </w:r>
      <w:r w:rsidR="396503DE">
        <w:t xml:space="preserve"> present security is led by biometric technology, which has physiological and </w:t>
      </w:r>
      <w:r w:rsidR="21D44278">
        <w:t xml:space="preserve">social factors for identity verification. </w:t>
      </w:r>
      <w:r w:rsidR="1EF5EA79">
        <w:t>Even though it has h</w:t>
      </w:r>
      <w:r w:rsidR="7DC42AEF">
        <w:t xml:space="preserve">igh </w:t>
      </w:r>
      <w:r w:rsidR="6975E5B7">
        <w:t>security,</w:t>
      </w:r>
      <w:r w:rsidR="7DC42AEF">
        <w:t xml:space="preserve"> </w:t>
      </w:r>
      <w:r w:rsidR="42A5F343">
        <w:t xml:space="preserve">the systems are </w:t>
      </w:r>
      <w:r w:rsidR="01139E5E">
        <w:t>exposed</w:t>
      </w:r>
      <w:r w:rsidR="5555844D">
        <w:t xml:space="preserve"> to forgeries</w:t>
      </w:r>
      <w:r w:rsidR="1AA25169">
        <w:t>.</w:t>
      </w:r>
      <w:r w:rsidR="24E65D55">
        <w:t xml:space="preserve"> </w:t>
      </w:r>
      <w:r w:rsidR="687E0109">
        <w:t xml:space="preserve">The main reason for the forgery method is artificial intelligence and </w:t>
      </w:r>
      <w:r w:rsidR="2D054A7D">
        <w:t xml:space="preserve">machine </w:t>
      </w:r>
      <w:r w:rsidR="1975B32E">
        <w:t xml:space="preserve">learning, these techniques pose a serious threat to the security </w:t>
      </w:r>
      <w:r w:rsidR="7F2EBC2A">
        <w:t xml:space="preserve">of </w:t>
      </w:r>
      <w:r w:rsidR="3D161A41">
        <w:t>biometric</w:t>
      </w:r>
      <w:r w:rsidR="7F2EBC2A">
        <w:t xml:space="preserve"> authentication</w:t>
      </w:r>
      <w:r w:rsidR="717E01B7">
        <w:t xml:space="preserve">. </w:t>
      </w:r>
      <w:r w:rsidR="526DA7CE">
        <w:t>These technologies</w:t>
      </w:r>
      <w:r w:rsidR="6B103E34">
        <w:t xml:space="preserve"> cause a serious threat to </w:t>
      </w:r>
      <w:r w:rsidR="446FAB71">
        <w:t>biometric</w:t>
      </w:r>
      <w:r w:rsidR="625CA496">
        <w:t xml:space="preserve"> authentication by making it to create artificial biometric </w:t>
      </w:r>
      <w:r w:rsidR="25771FC1">
        <w:t xml:space="preserve">data that resembles real identity like facial features, fingerprints, and voice patterns. </w:t>
      </w:r>
      <w:r w:rsidR="3658C13E">
        <w:t xml:space="preserve">Biometric database is another data theft for the biometric forgeries hackers obtain the </w:t>
      </w:r>
      <w:r w:rsidR="09623931">
        <w:t>unauthorized access to the stolen biometric data, due to that security identit</w:t>
      </w:r>
      <w:r w:rsidR="3BBE23BC">
        <w:t>y verification</w:t>
      </w:r>
      <w:r w:rsidR="5A7F160E">
        <w:t xml:space="preserve">. </w:t>
      </w:r>
      <w:r w:rsidR="16E86D69">
        <w:t>For e</w:t>
      </w:r>
      <w:r w:rsidR="2396C68E">
        <w:t xml:space="preserve">xample, the use of deepfake technology in facial recognition </w:t>
      </w:r>
      <w:r w:rsidR="3016DC65">
        <w:t>systems</w:t>
      </w:r>
      <w:r w:rsidR="2396C68E">
        <w:t xml:space="preserve"> can</w:t>
      </w:r>
      <w:r w:rsidR="387F8B71">
        <w:t xml:space="preserve"> be </w:t>
      </w:r>
      <w:r w:rsidR="42337A41">
        <w:t xml:space="preserve">a </w:t>
      </w:r>
      <w:r w:rsidR="387F8B71">
        <w:t>threat</w:t>
      </w:r>
      <w:r w:rsidR="7B60E017">
        <w:t>, deepfakes use AI algorithms to create realistic images and videos</w:t>
      </w:r>
      <w:r w:rsidR="2DBCCAA3">
        <w:t xml:space="preserve"> that perfectly match the look and mannerisms of a person. Deepfake technology can </w:t>
      </w:r>
      <w:r w:rsidR="2E40FCC5">
        <w:t xml:space="preserve">fool the facial recognition </w:t>
      </w:r>
      <w:r w:rsidR="59C622BE">
        <w:t xml:space="preserve">software to a fake image of a person if they use </w:t>
      </w:r>
      <w:r w:rsidR="526123F5">
        <w:t xml:space="preserve">it </w:t>
      </w:r>
      <w:r w:rsidR="59C622BE">
        <w:t xml:space="preserve">for </w:t>
      </w:r>
      <w:r w:rsidR="00775FBC">
        <w:t>identification</w:t>
      </w:r>
      <w:r w:rsidR="7C29DCB3">
        <w:t xml:space="preserve"> (Pandya, 2019)</w:t>
      </w:r>
      <w:r w:rsidR="6252E5A0">
        <w:t>.</w:t>
      </w:r>
      <w:r w:rsidR="59C622BE">
        <w:t xml:space="preserve"> </w:t>
      </w:r>
    </w:p>
    <w:p w14:paraId="647E7F77" w14:textId="5BF41516" w:rsidR="58460304" w:rsidRDefault="4B498DCD" w:rsidP="7685C2A6">
      <w:r>
        <w:t>The Federal Trade Commission (FTC) has</w:t>
      </w:r>
      <w:r w:rsidR="35584E24">
        <w:t xml:space="preserve"> raised some concerns regarding the use of biometric data like </w:t>
      </w:r>
      <w:r w:rsidR="2F5D6E6F">
        <w:t>fingerprints and</w:t>
      </w:r>
      <w:r w:rsidR="35584E24">
        <w:t xml:space="preserve"> facial expressions. </w:t>
      </w:r>
      <w:r w:rsidR="0B6FC43D">
        <w:t>FBI has focused on p</w:t>
      </w:r>
      <w:r w:rsidR="3A0BB6D6">
        <w:t xml:space="preserve">utting an end to the false claims related to biometric information </w:t>
      </w:r>
      <w:r w:rsidR="32A385F4">
        <w:t>and wants companies who use this technology to follow the law.</w:t>
      </w:r>
      <w:r w:rsidR="6E19CB45">
        <w:t xml:space="preserve"> FTC also </w:t>
      </w:r>
      <w:r w:rsidR="4D8F4C53">
        <w:t>recommends</w:t>
      </w:r>
      <w:r w:rsidR="6E19CB45">
        <w:t xml:space="preserve"> </w:t>
      </w:r>
      <w:r w:rsidR="30B9F88F">
        <w:t xml:space="preserve">companies </w:t>
      </w:r>
      <w:r w:rsidR="0E7F5BF3">
        <w:t xml:space="preserve">improve the efficiency of their biometric technology, and they </w:t>
      </w:r>
      <w:r w:rsidR="040D0C14">
        <w:t>need to examine whether an</w:t>
      </w:r>
      <w:r w:rsidR="2762ECE2">
        <w:t xml:space="preserve"> </w:t>
      </w:r>
      <w:r w:rsidR="5733F649">
        <w:t>organization’s</w:t>
      </w:r>
      <w:r w:rsidR="2762ECE2">
        <w:t xml:space="preserve"> users of this te</w:t>
      </w:r>
      <w:r w:rsidR="625CB6ED">
        <w:t>chnology is unfair if it fails to</w:t>
      </w:r>
      <w:r w:rsidR="02A1CCC6">
        <w:t xml:space="preserve"> access </w:t>
      </w:r>
      <w:r w:rsidR="7450640B">
        <w:t xml:space="preserve">the possible risks to users </w:t>
      </w:r>
      <w:r w:rsidR="7450640B">
        <w:lastRenderedPageBreak/>
        <w:t xml:space="preserve">and </w:t>
      </w:r>
      <w:r w:rsidR="2A1F7698">
        <w:t>does not</w:t>
      </w:r>
      <w:r w:rsidR="6BDD2CE1">
        <w:t xml:space="preserve"> train properly</w:t>
      </w:r>
      <w:r w:rsidR="199B825F">
        <w:t xml:space="preserve">. </w:t>
      </w:r>
      <w:r w:rsidR="44301095">
        <w:t xml:space="preserve">The federal trade commission wants to make </w:t>
      </w:r>
      <w:r w:rsidR="37EA5680">
        <w:t xml:space="preserve">sure that </w:t>
      </w:r>
      <w:r w:rsidR="08F88053">
        <w:t>these technologies</w:t>
      </w:r>
      <w:r w:rsidR="37EA5680">
        <w:t xml:space="preserve"> are used properly and </w:t>
      </w:r>
      <w:r w:rsidR="62EA6F01">
        <w:t>do not</w:t>
      </w:r>
      <w:r w:rsidR="37EA5680">
        <w:t xml:space="preserve"> </w:t>
      </w:r>
      <w:r w:rsidR="6CB3D089">
        <w:t>negatively impact on consumers</w:t>
      </w:r>
      <w:r w:rsidR="47594560">
        <w:t xml:space="preserve"> </w:t>
      </w:r>
      <w:r w:rsidR="338862BF">
        <w:t>(</w:t>
      </w:r>
      <w:r w:rsidR="7AC19339">
        <w:t>Ritchie</w:t>
      </w:r>
      <w:commentRangeStart w:id="5"/>
      <w:r w:rsidR="45410DCE">
        <w:t xml:space="preserve"> et</w:t>
      </w:r>
      <w:r w:rsidR="288FFA15">
        <w:t xml:space="preserve"> al</w:t>
      </w:r>
      <w:r w:rsidR="338862BF">
        <w:t xml:space="preserve">, </w:t>
      </w:r>
      <w:commentRangeEnd w:id="5"/>
      <w:r w:rsidR="003B1A59">
        <w:rPr>
          <w:rStyle w:val="CommentReference"/>
        </w:rPr>
        <w:commentReference w:id="5"/>
      </w:r>
      <w:r w:rsidR="338862BF">
        <w:t>2023)</w:t>
      </w:r>
      <w:r w:rsidR="6E5558D2">
        <w:t>.</w:t>
      </w:r>
    </w:p>
    <w:p w14:paraId="735E89F7" w14:textId="23B07BBB" w:rsidR="2E0ADD64" w:rsidRDefault="228F3B90" w:rsidP="706F37AF">
      <w:pPr>
        <w:pStyle w:val="Heading2"/>
        <w:spacing w:after="0" w:line="480" w:lineRule="auto"/>
        <w:rPr>
          <w:highlight w:val="yellow"/>
        </w:rPr>
      </w:pPr>
      <w:r w:rsidRPr="706F37AF">
        <w:rPr>
          <w:highlight w:val="yellow"/>
        </w:rPr>
        <w:t>Social Media Hacking</w:t>
      </w:r>
    </w:p>
    <w:p w14:paraId="63EE195B" w14:textId="40E9792A" w:rsidR="10E8CA7F" w:rsidRDefault="0B7C0C5C" w:rsidP="7685C2A6">
      <w:pPr>
        <w:rPr>
          <w:rFonts w:eastAsia="Calibri" w:cs="Calibri"/>
        </w:rPr>
      </w:pPr>
      <w:r>
        <w:t xml:space="preserve">The threat of hacking has increased on social </w:t>
      </w:r>
      <w:r w:rsidR="5576F167">
        <w:t>media, which is an essential part of our daily life.</w:t>
      </w:r>
      <w:r w:rsidR="6149F305">
        <w:t xml:space="preserve"> Even </w:t>
      </w:r>
      <w:r w:rsidR="57B72DFC">
        <w:t>though we download</w:t>
      </w:r>
      <w:r w:rsidR="6149F305">
        <w:t xml:space="preserve"> security software like</w:t>
      </w:r>
      <w:r w:rsidR="6B398A41">
        <w:t xml:space="preserve"> </w:t>
      </w:r>
      <w:r w:rsidR="3709A095">
        <w:t>Virtual Private Networks</w:t>
      </w:r>
      <w:r w:rsidR="362623B2">
        <w:t xml:space="preserve"> (VPN)</w:t>
      </w:r>
      <w:r w:rsidR="6149F305">
        <w:t xml:space="preserve"> to se</w:t>
      </w:r>
      <w:r w:rsidR="22A50DD4">
        <w:t>cure our devices while browsing and downloading we are still facing</w:t>
      </w:r>
      <w:r w:rsidR="42A642D0">
        <w:t xml:space="preserve"> cyberattacks. </w:t>
      </w:r>
      <w:r w:rsidR="4AE84C6C">
        <w:t xml:space="preserve">Hackers focus on big platforms in which users are large, such as Facebook, Instagram, </w:t>
      </w:r>
      <w:r w:rsidR="78F1159E">
        <w:t>T</w:t>
      </w:r>
      <w:r w:rsidR="4AE84C6C">
        <w:t>witter, and WhatsApp, commonly called Meta platform.</w:t>
      </w:r>
      <w:r w:rsidR="002361D9">
        <w:t xml:space="preserve"> The consequences of social media will be identity the</w:t>
      </w:r>
      <w:r w:rsidR="0CC94E25">
        <w:t xml:space="preserve">ft, online harassment, and financial </w:t>
      </w:r>
      <w:r w:rsidR="0BD1D8A1">
        <w:t>frauds</w:t>
      </w:r>
      <w:r w:rsidR="39BFD632">
        <w:t xml:space="preserve">, so cybercriminals find these platforms to target easily for </w:t>
      </w:r>
      <w:r w:rsidR="3F3371CA">
        <w:t>illegal</w:t>
      </w:r>
      <w:r w:rsidR="39BFD632">
        <w:t xml:space="preserve"> activities</w:t>
      </w:r>
      <w:r w:rsidR="16A99237">
        <w:t xml:space="preserve"> and billions of users give their personal data to them. </w:t>
      </w:r>
      <w:r w:rsidR="1C3B2187">
        <w:t xml:space="preserve">Cyberattacks use </w:t>
      </w:r>
      <w:r w:rsidR="231EB9AF">
        <w:t>a variety</w:t>
      </w:r>
      <w:r w:rsidR="1C3B2187">
        <w:t xml:space="preserve"> of strategies to hack social media accounts by taking advantage of user</w:t>
      </w:r>
      <w:r w:rsidR="04AA6021">
        <w:t xml:space="preserve">`s weakness. </w:t>
      </w:r>
      <w:r w:rsidR="6BD2AC57">
        <w:t>One popular type is phishing technique</w:t>
      </w:r>
      <w:r w:rsidR="2099C0E2">
        <w:t>, in which the attackers send harmful code messages or links thr</w:t>
      </w:r>
      <w:r w:rsidR="74A46CBA">
        <w:t>ough emails and direct messages</w:t>
      </w:r>
      <w:r w:rsidR="77732CEE">
        <w:t xml:space="preserve">. </w:t>
      </w:r>
      <w:r w:rsidR="1EB2AF87">
        <w:t>When users click on these links, the virus may enter their device and the user's information is stolen.</w:t>
      </w:r>
      <w:r w:rsidR="1E02A1B4">
        <w:t xml:space="preserve"> Another thing is hackers also focus on </w:t>
      </w:r>
      <w:r w:rsidR="11BA23F2">
        <w:t xml:space="preserve">Bluetooth and public WIFI networks for </w:t>
      </w:r>
      <w:r w:rsidR="6DE067E5">
        <w:t>entering</w:t>
      </w:r>
      <w:r w:rsidR="11BA23F2">
        <w:t xml:space="preserve"> </w:t>
      </w:r>
      <w:r w:rsidR="115884F5">
        <w:t>social</w:t>
      </w:r>
      <w:r w:rsidR="11BA23F2">
        <w:t xml:space="preserve"> media accounts </w:t>
      </w:r>
      <w:r w:rsidR="56D7A504">
        <w:t>without</w:t>
      </w:r>
      <w:r w:rsidR="11BA23F2">
        <w:t xml:space="preserve"> </w:t>
      </w:r>
      <w:r w:rsidR="3B8E8377">
        <w:t>authorization</w:t>
      </w:r>
      <w:r w:rsidR="16D02B32">
        <w:t xml:space="preserve">. </w:t>
      </w:r>
      <w:r w:rsidR="74BE2401">
        <w:t xml:space="preserve">Due to data breaches, account security is in danger because of the </w:t>
      </w:r>
      <w:r w:rsidR="42C174B4">
        <w:t xml:space="preserve">leaked information from previous security incidents and it is used for </w:t>
      </w:r>
      <w:r w:rsidR="67183284">
        <w:t>illegal</w:t>
      </w:r>
      <w:r w:rsidR="42C174B4">
        <w:t xml:space="preserve"> activities</w:t>
      </w:r>
      <w:r w:rsidR="0A94BE7E">
        <w:t xml:space="preserve"> </w:t>
      </w:r>
      <w:r w:rsidR="0A94BE7E" w:rsidRPr="5798E086">
        <w:rPr>
          <w:rFonts w:eastAsia="Calibri" w:cs="Calibri"/>
        </w:rPr>
        <w:t>(Castro, 2022)</w:t>
      </w:r>
      <w:r w:rsidR="688E397E" w:rsidRPr="5798E086">
        <w:rPr>
          <w:rFonts w:eastAsia="Calibri" w:cs="Calibri"/>
        </w:rPr>
        <w:t>.</w:t>
      </w:r>
    </w:p>
    <w:p w14:paraId="17B62768" w14:textId="15A7D82D" w:rsidR="2E0ADD64" w:rsidRDefault="7127B992" w:rsidP="29D00ABA">
      <w:pPr>
        <w:rPr>
          <w:b/>
          <w:bCs/>
        </w:rPr>
      </w:pPr>
      <w:r>
        <w:t>To</w:t>
      </w:r>
      <w:r w:rsidR="279A514E">
        <w:t xml:space="preserve"> reduce the risk caused by </w:t>
      </w:r>
      <w:r w:rsidR="280B2D34">
        <w:t>social</w:t>
      </w:r>
      <w:r w:rsidR="279A514E">
        <w:t xml:space="preserve"> media </w:t>
      </w:r>
      <w:r w:rsidR="18D63342">
        <w:t>hacking,</w:t>
      </w:r>
      <w:r w:rsidR="279A514E">
        <w:t xml:space="preserve"> users need to </w:t>
      </w:r>
      <w:r w:rsidR="206DB724">
        <w:t xml:space="preserve">set up strong security </w:t>
      </w:r>
      <w:r w:rsidR="6F90A8A6">
        <w:t>methods</w:t>
      </w:r>
      <w:r w:rsidR="206DB724">
        <w:t xml:space="preserve">. </w:t>
      </w:r>
      <w:r w:rsidR="7198F9A9">
        <w:t xml:space="preserve">It is necessary to </w:t>
      </w:r>
      <w:r w:rsidR="14137478">
        <w:t>set up</w:t>
      </w:r>
      <w:r w:rsidR="7198F9A9">
        <w:t xml:space="preserve"> strong password policies like creating different passwords for every account and chan</w:t>
      </w:r>
      <w:r w:rsidR="4AC1FCF9">
        <w:t xml:space="preserve">ging them regularly. Users </w:t>
      </w:r>
      <w:r w:rsidR="6AA3E737">
        <w:t>to authenticate their identity by using second method I.e.,</w:t>
      </w:r>
      <w:r w:rsidR="7B93AD40">
        <w:t xml:space="preserve"> </w:t>
      </w:r>
      <w:r w:rsidR="48B8A929">
        <w:t>2 Factor Authentication</w:t>
      </w:r>
      <w:r w:rsidR="3CBF12AF">
        <w:t xml:space="preserve"> (2FA)</w:t>
      </w:r>
      <w:r w:rsidR="132B6296">
        <w:t xml:space="preserve"> it adds extra layer to the security. By setting up </w:t>
      </w:r>
      <w:r w:rsidR="280BB586">
        <w:t>alarm</w:t>
      </w:r>
      <w:r w:rsidR="132B6296">
        <w:t xml:space="preserve"> for</w:t>
      </w:r>
      <w:r w:rsidR="5EAC1DD7">
        <w:t xml:space="preserve"> new device logins to secure the identity and they can take appropriate action for unauthorized access</w:t>
      </w:r>
      <w:r w:rsidR="671ADD25">
        <w:t>.</w:t>
      </w:r>
      <w:r w:rsidR="39F7EC16">
        <w:t xml:space="preserve"> Users are recommended to use VPN while connecting to the public WIFI and beware of </w:t>
      </w:r>
      <w:r w:rsidR="6099432B">
        <w:t>phishing</w:t>
      </w:r>
      <w:r w:rsidR="39F7EC16">
        <w:t xml:space="preserve"> attacks </w:t>
      </w:r>
      <w:r w:rsidR="7D5F59AF">
        <w:t>and avoid clicking suspicious links</w:t>
      </w:r>
      <w:r w:rsidR="0792386F">
        <w:t xml:space="preserve"> (</w:t>
      </w:r>
      <w:proofErr w:type="spellStart"/>
      <w:r w:rsidR="0792386F">
        <w:t>Iwugo</w:t>
      </w:r>
      <w:proofErr w:type="spellEnd"/>
      <w:r w:rsidR="0792386F">
        <w:t>, 2023)</w:t>
      </w:r>
      <w:r w:rsidR="1B78A6DE">
        <w:t>.</w:t>
      </w:r>
    </w:p>
    <w:p w14:paraId="003A4E78" w14:textId="14682973" w:rsidR="2E0ADD64" w:rsidRDefault="44767D4E" w:rsidP="706F37AF">
      <w:pPr>
        <w:pStyle w:val="Heading1"/>
      </w:pPr>
      <w:r>
        <w:lastRenderedPageBreak/>
        <w:t xml:space="preserve">Hacking </w:t>
      </w:r>
      <w:r w:rsidR="228F3B90">
        <w:t>Techniques</w:t>
      </w:r>
    </w:p>
    <w:p w14:paraId="65B525D5" w14:textId="53465176" w:rsidR="7514665F" w:rsidRDefault="43366BBF" w:rsidP="706F37AF">
      <w:pPr>
        <w:pStyle w:val="Heading2"/>
        <w:spacing w:after="0" w:line="480" w:lineRule="auto"/>
      </w:pPr>
      <w:r>
        <w:t>Phishing At</w:t>
      </w:r>
      <w:r w:rsidR="1F48A387">
        <w:t>t</w:t>
      </w:r>
      <w:r>
        <w:t>ack</w:t>
      </w:r>
    </w:p>
    <w:p w14:paraId="6B453B32" w14:textId="4224D013" w:rsidR="5B013BAA" w:rsidRDefault="5B013BAA" w:rsidP="7685C2A6">
      <w:pPr>
        <w:rPr>
          <w:rFonts w:eastAsia="Calibri" w:cs="Calibri"/>
        </w:rPr>
      </w:pPr>
      <w:r>
        <w:t xml:space="preserve">Phishing </w:t>
      </w:r>
      <w:r w:rsidR="78829A6C">
        <w:t>attacks,</w:t>
      </w:r>
      <w:r>
        <w:t xml:space="preserve"> in which cybercriminals send anonymous messages to users </w:t>
      </w:r>
      <w:r w:rsidR="549AA546">
        <w:t>and trick them to share their information</w:t>
      </w:r>
      <w:r w:rsidR="4E370074">
        <w:t>,</w:t>
      </w:r>
      <w:r w:rsidR="641E07AB">
        <w:t xml:space="preserve"> are becoming more common and complicated. </w:t>
      </w:r>
      <w:r w:rsidR="6399D589">
        <w:t xml:space="preserve">Over 225 million phishing attacks were examined over 6 months by message security provider </w:t>
      </w:r>
      <w:r w:rsidR="1F128C16">
        <w:t>Slash Next which found that 61% increase in phishing compared to 2021</w:t>
      </w:r>
      <w:r w:rsidR="5F23147A">
        <w:t xml:space="preserve">. </w:t>
      </w:r>
      <w:r w:rsidR="1F128C16">
        <w:t>in whic</w:t>
      </w:r>
      <w:r w:rsidR="606DA6E4">
        <w:t>h 50% attacks were on mobile devices, as the attackers were focused on mobile communication sec</w:t>
      </w:r>
      <w:r w:rsidR="0D642EF2">
        <w:t xml:space="preserve">tor. </w:t>
      </w:r>
      <w:r w:rsidR="54A09E95">
        <w:t>Business email compromise attacks are the subset of phishing</w:t>
      </w:r>
      <w:r w:rsidR="78094B7B">
        <w:t xml:space="preserve"> </w:t>
      </w:r>
      <w:r w:rsidR="5CC8294E">
        <w:t>to</w:t>
      </w:r>
      <w:r w:rsidR="78094B7B">
        <w:t xml:space="preserve"> get </w:t>
      </w:r>
      <w:r w:rsidR="24FFD389">
        <w:t xml:space="preserve">money, the hackers are following new methods by disturbing cryptocurrency </w:t>
      </w:r>
      <w:r w:rsidR="5FF457F3">
        <w:t xml:space="preserve">and </w:t>
      </w:r>
      <w:r w:rsidR="1B6D0E80">
        <w:t>geopolitical developments</w:t>
      </w:r>
      <w:r w:rsidR="2489DA81">
        <w:t>. This</w:t>
      </w:r>
      <w:r w:rsidR="1B6D0E80">
        <w:t xml:space="preserve"> is the best approach to get the money </w:t>
      </w:r>
      <w:r w:rsidR="4B5CECB4">
        <w:t>t</w:t>
      </w:r>
      <w:r w:rsidR="2566D1A7">
        <w:t>hese types of attacks were increased.</w:t>
      </w:r>
      <w:r w:rsidR="5A3C6362">
        <w:t xml:space="preserve"> Spear phishing is another approach </w:t>
      </w:r>
      <w:r w:rsidR="35DE7534">
        <w:t xml:space="preserve">to attack people </w:t>
      </w:r>
      <w:r w:rsidR="5A3C6362">
        <w:t xml:space="preserve">when the holiday season starts hackers try to trick the customers </w:t>
      </w:r>
      <w:r w:rsidR="030588E5">
        <w:t xml:space="preserve">related to tax </w:t>
      </w:r>
      <w:r w:rsidR="6F66E677">
        <w:t>sc</w:t>
      </w:r>
      <w:r w:rsidR="030588E5">
        <w:t>hemes</w:t>
      </w:r>
      <w:r w:rsidR="54381BBD">
        <w:t xml:space="preserve"> and</w:t>
      </w:r>
      <w:r w:rsidR="030588E5">
        <w:t xml:space="preserve"> shopping deals</w:t>
      </w:r>
      <w:r w:rsidR="60F5A184">
        <w:t xml:space="preserve"> </w:t>
      </w:r>
      <w:r w:rsidR="027AF65F">
        <w:t>(</w:t>
      </w:r>
      <w:proofErr w:type="spellStart"/>
      <w:r w:rsidR="027AF65F" w:rsidRPr="5798E086">
        <w:rPr>
          <w:rFonts w:eastAsia="Calibri" w:cs="Calibri"/>
        </w:rPr>
        <w:t>Violino</w:t>
      </w:r>
      <w:proofErr w:type="spellEnd"/>
      <w:r w:rsidR="027AF65F" w:rsidRPr="5798E086">
        <w:rPr>
          <w:rFonts w:eastAsia="Calibri" w:cs="Calibri"/>
        </w:rPr>
        <w:t>, 2023)</w:t>
      </w:r>
      <w:r w:rsidR="53FE17E8" w:rsidRPr="5798E086">
        <w:rPr>
          <w:rFonts w:eastAsia="Calibri" w:cs="Calibri"/>
        </w:rPr>
        <w:t>.</w:t>
      </w:r>
    </w:p>
    <w:p w14:paraId="569B736D" w14:textId="407843BD" w:rsidR="7DA02666" w:rsidRDefault="3CE87602" w:rsidP="7685C2A6">
      <w:r>
        <w:t>To</w:t>
      </w:r>
      <w:r w:rsidR="015FDC79">
        <w:t xml:space="preserve"> protect from phishing </w:t>
      </w:r>
      <w:r w:rsidR="42FBD856">
        <w:t>attacks</w:t>
      </w:r>
      <w:r w:rsidR="015FDC79">
        <w:t xml:space="preserve"> people are advised to use warnings when</w:t>
      </w:r>
      <w:r w:rsidR="4D4CC4C3">
        <w:t xml:space="preserve"> sharing personal information, particularly when sharing une</w:t>
      </w:r>
      <w:r w:rsidR="0310A8A5">
        <w:t xml:space="preserve">xpected requests. </w:t>
      </w:r>
      <w:r w:rsidR="0FDA517E">
        <w:t xml:space="preserve">While clicking </w:t>
      </w:r>
      <w:r w:rsidR="5D9D3A8D">
        <w:t>on</w:t>
      </w:r>
      <w:r w:rsidR="0FDA517E">
        <w:t xml:space="preserve"> any links in the email verify the sender's credibility</w:t>
      </w:r>
      <w:r w:rsidR="7B25BAF9">
        <w:t xml:space="preserve"> and examine the links toughly.</w:t>
      </w:r>
      <w:r w:rsidR="56836253">
        <w:t xml:space="preserve"> </w:t>
      </w:r>
      <w:r w:rsidR="419EDE51">
        <w:t>Use different methods to confirm the validity of any messages you receive from the mail and direct messages.</w:t>
      </w:r>
      <w:r w:rsidR="1C9E4CF1">
        <w:t xml:space="preserve"> To improve the security of the device use multi factor authentication, </w:t>
      </w:r>
      <w:r w:rsidR="07DFE966">
        <w:t>anti-phishing</w:t>
      </w:r>
      <w:r w:rsidR="1C9E4CF1">
        <w:t xml:space="preserve"> software, and stay up </w:t>
      </w:r>
      <w:r w:rsidR="48B3F336">
        <w:t xml:space="preserve">to date on </w:t>
      </w:r>
      <w:r w:rsidR="18CE76FB">
        <w:t>the most</w:t>
      </w:r>
      <w:r w:rsidR="48B3F336">
        <w:t xml:space="preserve"> recent technique</w:t>
      </w:r>
      <w:r w:rsidR="73F848ED">
        <w:t>s.</w:t>
      </w:r>
    </w:p>
    <w:p w14:paraId="11725037" w14:textId="695E14D6" w:rsidR="06D623C5" w:rsidRPr="00B61BD1" w:rsidRDefault="73F848ED" w:rsidP="706F37AF">
      <w:pPr>
        <w:pStyle w:val="Heading2"/>
        <w:spacing w:after="0" w:line="480" w:lineRule="auto"/>
        <w:rPr>
          <w:highlight w:val="yellow"/>
        </w:rPr>
      </w:pPr>
      <w:r>
        <w:t>Password Sharing</w:t>
      </w:r>
    </w:p>
    <w:p w14:paraId="2C54316C" w14:textId="1FE36047" w:rsidR="00E767D3" w:rsidRDefault="7B32CEFA" w:rsidP="706F37AF">
      <w:pPr>
        <w:rPr>
          <w:rFonts w:eastAsia="Calibri" w:cs="Calibri"/>
        </w:rPr>
      </w:pPr>
      <w:r>
        <w:t xml:space="preserve">In this digital world password security is very crucial to everyone to secure their data. </w:t>
      </w:r>
      <w:r w:rsidR="7E497EEF">
        <w:t xml:space="preserve">To protect our sensitive </w:t>
      </w:r>
      <w:r w:rsidR="0B490270">
        <w:t>data,</w:t>
      </w:r>
      <w:r w:rsidR="352D97D1">
        <w:t xml:space="preserve"> </w:t>
      </w:r>
      <w:r w:rsidR="7E497EEF">
        <w:t>we need to stop unwanted access</w:t>
      </w:r>
      <w:r w:rsidR="77A070DF">
        <w:t xml:space="preserve"> to the </w:t>
      </w:r>
      <w:r w:rsidR="4A9A56E9">
        <w:t xml:space="preserve">systems. </w:t>
      </w:r>
      <w:r w:rsidR="2AA95A38">
        <w:t xml:space="preserve">To </w:t>
      </w:r>
      <w:r w:rsidR="24A5D4E5">
        <w:t>strengthen</w:t>
      </w:r>
      <w:r w:rsidR="2AA95A38">
        <w:t xml:space="preserve"> our passwords, we need to use password management proced</w:t>
      </w:r>
      <w:r w:rsidR="02E262A3">
        <w:t xml:space="preserve">ures to reduce </w:t>
      </w:r>
      <w:r w:rsidR="04781294">
        <w:t>cybersecurity</w:t>
      </w:r>
      <w:r w:rsidR="02E262A3">
        <w:t xml:space="preserve"> threats. </w:t>
      </w:r>
      <w:r w:rsidR="056B3DF9">
        <w:t xml:space="preserve">The 2023 state of the phishing report from </w:t>
      </w:r>
      <w:r w:rsidR="1839988A">
        <w:t>Proofpoint</w:t>
      </w:r>
      <w:r w:rsidR="056B3DF9">
        <w:t xml:space="preserve"> contains</w:t>
      </w:r>
      <w:r w:rsidR="0FBC0073">
        <w:t xml:space="preserve"> unexpected data like 31% of working adults created unique passwords </w:t>
      </w:r>
      <w:r w:rsidR="6A8AE8D2">
        <w:t xml:space="preserve">for every account they have, and 8% of them have </w:t>
      </w:r>
      <w:r w:rsidR="7863C034">
        <w:t>revealed</w:t>
      </w:r>
      <w:r w:rsidR="6A8AE8D2">
        <w:t xml:space="preserve"> their passwords to</w:t>
      </w:r>
      <w:r w:rsidR="473B8FE6">
        <w:t xml:space="preserve"> </w:t>
      </w:r>
      <w:r w:rsidR="4462EB47">
        <w:t xml:space="preserve">threat situations. </w:t>
      </w:r>
      <w:r w:rsidR="7DADA35D">
        <w:t xml:space="preserve">The </w:t>
      </w:r>
      <w:r w:rsidR="5A758CDC">
        <w:t>several types</w:t>
      </w:r>
      <w:r w:rsidR="7DADA35D">
        <w:t xml:space="preserve"> of password cracking are </w:t>
      </w:r>
      <w:r w:rsidR="006D5BEC">
        <w:t xml:space="preserve">brute-force attack, dictionary attack, credential </w:t>
      </w:r>
      <w:r w:rsidR="006D5BEC">
        <w:lastRenderedPageBreak/>
        <w:t>stuffing, and rainbow table attacks.</w:t>
      </w:r>
      <w:r w:rsidR="09C47E10">
        <w:t xml:space="preserve"> </w:t>
      </w:r>
      <w:r w:rsidR="4E5BC277">
        <w:t xml:space="preserve">Organizations can </w:t>
      </w:r>
      <w:r w:rsidR="6735AABB">
        <w:t>defeat</w:t>
      </w:r>
      <w:r w:rsidR="4E5BC277">
        <w:t xml:space="preserve"> the treats by implementing</w:t>
      </w:r>
      <w:r w:rsidR="0E6558FD">
        <w:t xml:space="preserve"> strict password policies</w:t>
      </w:r>
      <w:r w:rsidR="70F53B6F">
        <w:t xml:space="preserve">, regularly updating passwords, and adding </w:t>
      </w:r>
      <w:r w:rsidR="70F53B6F" w:rsidRPr="00E776BD">
        <w:rPr>
          <w:highlight w:val="yellow"/>
        </w:rPr>
        <w:t xml:space="preserve">MFA. </w:t>
      </w:r>
      <w:r w:rsidR="5BF16D37" w:rsidRPr="00E776BD">
        <w:rPr>
          <w:highlight w:val="yellow"/>
        </w:rPr>
        <w:t>(Gleeson, 2023)</w:t>
      </w:r>
    </w:p>
    <w:p w14:paraId="40556EB1" w14:textId="646985D8" w:rsidR="3A4068AA" w:rsidRDefault="36D871E4" w:rsidP="29D00ABA">
      <w:r>
        <w:t xml:space="preserve">To secure the system users without </w:t>
      </w:r>
      <w:r w:rsidR="7497DC4F">
        <w:t xml:space="preserve">depending only on </w:t>
      </w:r>
      <w:r w:rsidR="68F293AC">
        <w:t>password-based</w:t>
      </w:r>
      <w:r w:rsidR="7497DC4F">
        <w:t xml:space="preserve"> credentials they </w:t>
      </w:r>
      <w:r w:rsidR="510C6F0A">
        <w:t>should</w:t>
      </w:r>
      <w:r w:rsidR="7497DC4F">
        <w:t xml:space="preserve"> use password less authentication techniques like biometric, time-based </w:t>
      </w:r>
      <w:r w:rsidR="73F2F362">
        <w:t>one-time</w:t>
      </w:r>
      <w:r w:rsidR="7497DC4F">
        <w:t xml:space="preserve"> </w:t>
      </w:r>
      <w:r w:rsidR="6D14A473">
        <w:t>password (TOTP)</w:t>
      </w:r>
      <w:r w:rsidR="012B0742">
        <w:t xml:space="preserve">, and push notifications these techniques help the users to increase the security. </w:t>
      </w:r>
      <w:r w:rsidR="4D78174F">
        <w:t xml:space="preserve">Proofpoint provides some solutions to provide security </w:t>
      </w:r>
      <w:commentRangeStart w:id="6"/>
      <w:r w:rsidR="4D78174F">
        <w:t>like TAP account takeover</w:t>
      </w:r>
      <w:commentRangeEnd w:id="6"/>
      <w:r w:rsidR="00F15EE1">
        <w:rPr>
          <w:rStyle w:val="CommentReference"/>
        </w:rPr>
        <w:commentReference w:id="6"/>
      </w:r>
      <w:r w:rsidR="4D78174F">
        <w:t xml:space="preserve">, which is made </w:t>
      </w:r>
      <w:r w:rsidR="2D55BFC0">
        <w:t>to</w:t>
      </w:r>
      <w:r w:rsidR="68CEDFDD">
        <w:t xml:space="preserve"> protect from various threats like phishing, business email compromise, and brute force attack</w:t>
      </w:r>
      <w:r w:rsidR="50D1CD6C">
        <w:t>. These solutions help the organization to deal with ch</w:t>
      </w:r>
      <w:r w:rsidR="511283DC">
        <w:t>allenges</w:t>
      </w:r>
      <w:r w:rsidR="4CE7AF51">
        <w:t xml:space="preserve"> </w:t>
      </w:r>
      <w:r w:rsidR="341F5551">
        <w:t>that they face</w:t>
      </w:r>
      <w:r w:rsidR="1D9A114D">
        <w:t>.</w:t>
      </w:r>
    </w:p>
    <w:p w14:paraId="182FF06B" w14:textId="57B5DB14" w:rsidR="43141625" w:rsidRDefault="32F9B00A" w:rsidP="706F37AF">
      <w:pPr>
        <w:pStyle w:val="Heading1"/>
      </w:pPr>
      <w:r>
        <w:t xml:space="preserve"> </w:t>
      </w:r>
      <w:r w:rsidR="259014C7">
        <w:t>Real-life Example</w:t>
      </w:r>
      <w:r w:rsidR="3F8E0452">
        <w:t xml:space="preserve"> </w:t>
      </w:r>
      <w:r w:rsidR="4763C2E9">
        <w:t>of</w:t>
      </w:r>
      <w:r w:rsidR="3F8E0452">
        <w:t xml:space="preserve"> Hacking Multifactor Authentication</w:t>
      </w:r>
    </w:p>
    <w:p w14:paraId="02AC16EF" w14:textId="1EF587BB" w:rsidR="43141625" w:rsidRDefault="259014C7" w:rsidP="7685C2A6">
      <w:commentRangeStart w:id="7"/>
      <w:r>
        <w:t xml:space="preserve">This happened to me in 2022 my Instagram was hacked by cyberattacks. While using Instagram I got the message </w:t>
      </w:r>
      <w:r w:rsidR="5C69338C">
        <w:t xml:space="preserve">in the message box </w:t>
      </w:r>
      <w:r>
        <w:t xml:space="preserve">that </w:t>
      </w:r>
      <w:r w:rsidR="2980D0F2">
        <w:t>I</w:t>
      </w:r>
      <w:r>
        <w:t xml:space="preserve"> </w:t>
      </w:r>
      <w:r w:rsidR="52D77751">
        <w:t>need to change the password and update the Instagram</w:t>
      </w:r>
      <w:r w:rsidR="0C15576E">
        <w:t>, then I clicked the link that I got to my phone. After that I changed my Instagram password and updated i</w:t>
      </w:r>
      <w:r w:rsidR="6738D1A5">
        <w:t>t</w:t>
      </w:r>
      <w:r w:rsidR="1C378805">
        <w:t>. After</w:t>
      </w:r>
      <w:r w:rsidR="6738D1A5">
        <w:t xml:space="preserve"> some </w:t>
      </w:r>
      <w:r w:rsidR="0A5E6BE1">
        <w:t>time,</w:t>
      </w:r>
      <w:r w:rsidR="6738D1A5">
        <w:t xml:space="preserve"> </w:t>
      </w:r>
      <w:r w:rsidR="56C1722E">
        <w:t>I logged in</w:t>
      </w:r>
      <w:r w:rsidR="6738D1A5">
        <w:t xml:space="preserve"> to Instagram it </w:t>
      </w:r>
      <w:r w:rsidR="2642D4CD">
        <w:t>showed</w:t>
      </w:r>
      <w:r w:rsidR="6738D1A5">
        <w:t xml:space="preserve"> the w</w:t>
      </w:r>
      <w:r w:rsidR="249BD462">
        <w:t xml:space="preserve">rong </w:t>
      </w:r>
      <w:r w:rsidR="058A8E4B">
        <w:t>password,</w:t>
      </w:r>
      <w:r w:rsidR="249BD462">
        <w:t xml:space="preserve"> and my Instagram is not working and got hacked. Later </w:t>
      </w:r>
      <w:r w:rsidR="3DE07081">
        <w:t xml:space="preserve">my friends called me and asked that I have messaged them that I </w:t>
      </w:r>
      <w:r w:rsidR="7AE3C5EE">
        <w:t>need</w:t>
      </w:r>
      <w:r w:rsidR="3DE07081">
        <w:t xml:space="preserve"> money and send the money to the given account</w:t>
      </w:r>
      <w:r w:rsidR="24D8A259">
        <w:t xml:space="preserve">, then I said that my account is hacked. Finally, the hacker </w:t>
      </w:r>
      <w:r w:rsidR="57AC621F">
        <w:t>asked many of</w:t>
      </w:r>
      <w:r w:rsidR="24D8A259">
        <w:t xml:space="preserve"> my friends, then I immediately </w:t>
      </w:r>
      <w:r w:rsidR="38F209DA">
        <w:t>acted</w:t>
      </w:r>
      <w:r w:rsidR="24D8A259">
        <w:t xml:space="preserve"> to that and </w:t>
      </w:r>
      <w:r w:rsidR="04939D45">
        <w:t>informed</w:t>
      </w:r>
      <w:r w:rsidR="3B600EC4">
        <w:t xml:space="preserve"> the cybercrime police to deal with it.</w:t>
      </w:r>
      <w:r w:rsidR="73F98C7D">
        <w:t xml:space="preserve"> This experience made me more ca</w:t>
      </w:r>
      <w:r w:rsidR="3F095DE0">
        <w:t>utious</w:t>
      </w:r>
      <w:r w:rsidR="73F98C7D">
        <w:t xml:space="preserve"> to </w:t>
      </w:r>
      <w:r w:rsidR="12917E4D">
        <w:t>messages</w:t>
      </w:r>
      <w:r w:rsidR="73F98C7D">
        <w:t xml:space="preserve"> and emails</w:t>
      </w:r>
      <w:r w:rsidR="1BC68E94">
        <w:t>.</w:t>
      </w:r>
      <w:commentRangeEnd w:id="7"/>
      <w:r w:rsidR="0021711C">
        <w:rPr>
          <w:rStyle w:val="CommentReference"/>
        </w:rPr>
        <w:commentReference w:id="7"/>
      </w:r>
    </w:p>
    <w:p w14:paraId="63DD1E5E" w14:textId="0284B9CB" w:rsidR="06D623C5" w:rsidRDefault="26065F5A" w:rsidP="706F37AF">
      <w:pPr>
        <w:pStyle w:val="Heading1"/>
      </w:pPr>
      <w:r>
        <w:t>Conclusion</w:t>
      </w:r>
    </w:p>
    <w:p w14:paraId="72A91D8A" w14:textId="55DF3E2D" w:rsidR="00B61BD1" w:rsidRDefault="036A5090" w:rsidP="7685C2A6">
      <w:r>
        <w:t xml:space="preserve"> </w:t>
      </w:r>
      <w:r w:rsidR="69F7947E">
        <w:t xml:space="preserve">In </w:t>
      </w:r>
      <w:r>
        <w:t xml:space="preserve">conclusion, safeguarding our personal data against </w:t>
      </w:r>
      <w:r w:rsidR="29FA4239">
        <w:t xml:space="preserve">cyberhackers is important. By </w:t>
      </w:r>
      <w:r w:rsidR="545E2A13">
        <w:t>turning on the MFA, updating,</w:t>
      </w:r>
      <w:r w:rsidR="20677D30">
        <w:t xml:space="preserve"> and </w:t>
      </w:r>
      <w:r w:rsidR="29FA4239">
        <w:t xml:space="preserve">checking regularly </w:t>
      </w:r>
      <w:r w:rsidR="0C02EA6F">
        <w:t>for any unauthorized access</w:t>
      </w:r>
      <w:r w:rsidR="0B03B1CA">
        <w:t xml:space="preserve"> it makes our data more secure</w:t>
      </w:r>
      <w:r w:rsidR="15D4E5CC">
        <w:t xml:space="preserve">. </w:t>
      </w:r>
      <w:r w:rsidR="76DD5307">
        <w:t xml:space="preserve">MFA strategies are crucial to secure our digital data </w:t>
      </w:r>
      <w:r w:rsidR="5CE139AB">
        <w:t xml:space="preserve">from hackers. </w:t>
      </w:r>
      <w:r w:rsidR="4697A004">
        <w:t xml:space="preserve">There are </w:t>
      </w:r>
      <w:r w:rsidR="00B61BD1">
        <w:t xml:space="preserve">several </w:t>
      </w:r>
      <w:r w:rsidR="00DF6DBA">
        <w:t xml:space="preserve">users falling for </w:t>
      </w:r>
      <w:r w:rsidR="0D79A234">
        <w:t>cyber</w:t>
      </w:r>
      <w:r w:rsidR="00DF6DBA">
        <w:t>-attacks despite having so many solutions. Several attacks have human involvement as a primary cause and in addition it has technology. Even though the users may ignore the important mails and consider it as suspicious, everyone should have the training for not to click the fraud links.</w:t>
      </w:r>
    </w:p>
    <w:p w14:paraId="253D68E2" w14:textId="032DE2A1" w:rsidR="69F74C64" w:rsidRDefault="0A62A468" w:rsidP="706F37AF">
      <w:pPr>
        <w:rPr>
          <w:b/>
          <w:bCs/>
        </w:rPr>
      </w:pPr>
      <w:r>
        <w:lastRenderedPageBreak/>
        <w:t xml:space="preserve">The implementation of multifactor authentication (MFA) provides strong protection to the user's data in this digital world. </w:t>
      </w:r>
      <w:r w:rsidR="62A9D325">
        <w:t>This paper explained how MFA is implemented in the workplace using different techn</w:t>
      </w:r>
      <w:r w:rsidR="6D87F80D">
        <w:t xml:space="preserve">iques to protect our data from cybercriminals. </w:t>
      </w:r>
      <w:r w:rsidR="0A3856B1">
        <w:t xml:space="preserve">MFA security is growing more </w:t>
      </w:r>
      <w:r w:rsidR="4771EFB7">
        <w:t>in bu</w:t>
      </w:r>
      <w:r w:rsidR="254E5383">
        <w:t>sinesses</w:t>
      </w:r>
      <w:r w:rsidR="65C7B269">
        <w:t xml:space="preserve"> for cloud apps and remote collaboration</w:t>
      </w:r>
      <w:bookmarkStart w:id="8" w:name="_Int_UBMLh0mP"/>
      <w:r w:rsidR="65C7B269">
        <w:t xml:space="preserve">. </w:t>
      </w:r>
      <w:r w:rsidR="1312DA11">
        <w:t xml:space="preserve"> </w:t>
      </w:r>
      <w:bookmarkEnd w:id="8"/>
      <w:r w:rsidR="0B5A9DF9">
        <w:t>We</w:t>
      </w:r>
      <w:r w:rsidR="1312DA11">
        <w:t xml:space="preserve"> need to learn </w:t>
      </w:r>
      <w:r w:rsidR="562F6CEF">
        <w:t xml:space="preserve">some hacking techniques, so that we can tackle the situation in </w:t>
      </w:r>
      <w:r w:rsidR="3BC10FC8">
        <w:t>a better</w:t>
      </w:r>
      <w:r w:rsidR="562F6CEF">
        <w:t xml:space="preserve"> way and our data will be secured. </w:t>
      </w:r>
      <w:r w:rsidR="0B483474">
        <w:t xml:space="preserve">My personal experience that I shared highlights the </w:t>
      </w:r>
      <w:r w:rsidR="0621B414">
        <w:t xml:space="preserve">need </w:t>
      </w:r>
      <w:r w:rsidR="0322F591">
        <w:t>for</w:t>
      </w:r>
      <w:r w:rsidR="0621B414">
        <w:t xml:space="preserve"> individual awareness and quick reaction in the situations of </w:t>
      </w:r>
      <w:r w:rsidR="441F99F1">
        <w:t xml:space="preserve">an attack. </w:t>
      </w:r>
      <w:r w:rsidR="7932B75A">
        <w:t>To</w:t>
      </w:r>
      <w:r w:rsidR="41073B8A">
        <w:t xml:space="preserve"> reduce these threats, we need to strength our digital platform</w:t>
      </w:r>
      <w:r w:rsidR="479082C6">
        <w:t>, apply MFA, and keep on updating your security.</w:t>
      </w:r>
    </w:p>
    <w:p w14:paraId="268D275B" w14:textId="7F16D755" w:rsidR="69F74C64" w:rsidRDefault="69F74C64" w:rsidP="706F37AF">
      <w:r>
        <w:br w:type="page"/>
      </w:r>
    </w:p>
    <w:p w14:paraId="69109A22" w14:textId="6C7B06B7" w:rsidR="69F74C64" w:rsidRDefault="7CE8E6CF" w:rsidP="706F37AF">
      <w:pPr>
        <w:pStyle w:val="Heading1"/>
      </w:pPr>
      <w:commentRangeStart w:id="9"/>
      <w:r>
        <w:lastRenderedPageBreak/>
        <w:t>Reference</w:t>
      </w:r>
      <w:r w:rsidR="08605543">
        <w:t>s</w:t>
      </w:r>
      <w:commentRangeEnd w:id="9"/>
      <w:r w:rsidR="0042142E">
        <w:rPr>
          <w:rStyle w:val="CommentReference"/>
          <w:rFonts w:eastAsiaTheme="minorEastAsia" w:cstheme="minorBidi"/>
          <w:b w:val="0"/>
          <w:bCs w:val="0"/>
        </w:rPr>
        <w:commentReference w:id="9"/>
      </w:r>
    </w:p>
    <w:p w14:paraId="1E5E6101" w14:textId="088BC834" w:rsidR="006D4BB7" w:rsidRPr="006D4BB7" w:rsidRDefault="36DA411C" w:rsidP="706F37AF">
      <w:pPr>
        <w:pStyle w:val="Bibliography"/>
        <w:rPr>
          <w:rFonts w:eastAsia="Calibri" w:cs="Calibri"/>
        </w:rPr>
      </w:pPr>
      <w:r>
        <w:t xml:space="preserve">Castro, C. (2022, September 30). </w:t>
      </w:r>
      <w:r w:rsidRPr="706F37AF">
        <w:rPr>
          <w:i/>
          <w:iCs/>
        </w:rPr>
        <w:t xml:space="preserve">Social </w:t>
      </w:r>
      <w:r w:rsidR="51835C64" w:rsidRPr="706F37AF">
        <w:rPr>
          <w:i/>
          <w:iCs/>
        </w:rPr>
        <w:t>m</w:t>
      </w:r>
      <w:r w:rsidRPr="706F37AF">
        <w:rPr>
          <w:i/>
          <w:iCs/>
        </w:rPr>
        <w:t xml:space="preserve">edia </w:t>
      </w:r>
      <w:r w:rsidR="2608F97D" w:rsidRPr="706F37AF">
        <w:rPr>
          <w:i/>
          <w:iCs/>
        </w:rPr>
        <w:t>h</w:t>
      </w:r>
      <w:r w:rsidRPr="706F37AF">
        <w:rPr>
          <w:i/>
          <w:iCs/>
        </w:rPr>
        <w:t>acking: How to protect your account against intruders.</w:t>
      </w:r>
      <w:r>
        <w:t xml:space="preserve"> TechRadar. </w:t>
      </w:r>
      <w:hyperlink r:id="rId13">
        <w:r w:rsidRPr="706F37AF">
          <w:rPr>
            <w:rStyle w:val="Hyperlink"/>
          </w:rPr>
          <w:t>https://www.techradar.com/how-to/social-media-hacking-how-to-protect-your-account-against-intruders</w:t>
        </w:r>
      </w:hyperlink>
    </w:p>
    <w:p w14:paraId="5916505D" w14:textId="36A8138A" w:rsidR="7685C2A6" w:rsidRDefault="71FD11EE" w:rsidP="706F37AF">
      <w:pPr>
        <w:pStyle w:val="Bibliography"/>
        <w:rPr>
          <w:rFonts w:eastAsia="Calibri" w:cs="Calibri"/>
        </w:rPr>
      </w:pPr>
      <w:r>
        <w:t>Gleeson, B. (2023, September 13).</w:t>
      </w:r>
      <w:r w:rsidRPr="706F37AF">
        <w:rPr>
          <w:i/>
          <w:iCs/>
        </w:rPr>
        <w:t xml:space="preserve"> 5 password cracking techniques used in </w:t>
      </w:r>
      <w:proofErr w:type="spellStart"/>
      <w:r w:rsidRPr="706F37AF">
        <w:rPr>
          <w:i/>
          <w:iCs/>
        </w:rPr>
        <w:t>cyber attacks</w:t>
      </w:r>
      <w:proofErr w:type="spellEnd"/>
      <w:r w:rsidR="3F0D17BC" w:rsidRPr="706F37AF">
        <w:t>.</w:t>
      </w:r>
      <w:r>
        <w:t xml:space="preserve"> Proofpoint. </w:t>
      </w:r>
      <w:hyperlink r:id="rId14">
        <w:r w:rsidRPr="706F37AF">
          <w:rPr>
            <w:rStyle w:val="Hyperlink"/>
          </w:rPr>
          <w:t>https://www.proofpoint.com/us/blog/information-protection/password-cracking-techniques-used-in-cyber-attacks</w:t>
        </w:r>
      </w:hyperlink>
    </w:p>
    <w:p w14:paraId="65150B85" w14:textId="64F85DCB" w:rsidR="006D4BB7" w:rsidRPr="006D4BB7" w:rsidRDefault="36DA411C" w:rsidP="706F37AF">
      <w:pPr>
        <w:pStyle w:val="Bibliography"/>
        <w:rPr>
          <w:rFonts w:eastAsia="Calibri" w:cs="Calibri"/>
        </w:rPr>
      </w:pPr>
      <w:commentRangeStart w:id="10"/>
      <w:r>
        <w:t xml:space="preserve">James, G. K. (2021, October 19). </w:t>
      </w:r>
      <w:r w:rsidRPr="706F37AF">
        <w:rPr>
          <w:i/>
          <w:iCs/>
        </w:rPr>
        <w:t>Rise of ransomware attacks on the education sector during the COVID-19 pandemic.</w:t>
      </w:r>
      <w:r>
        <w:t xml:space="preserve"> ISACA. </w:t>
      </w:r>
      <w:hyperlink r:id="rId15">
        <w:r w:rsidRPr="706F37AF">
          <w:rPr>
            <w:rStyle w:val="Hyperlink"/>
          </w:rPr>
          <w:t>https://www.isaca.org/resources/isaca-journal/issues/2021/volume-5/rise-of-ransomware-attacks-on-the-education-sector-during-the-covid-19-pandemic</w:t>
        </w:r>
      </w:hyperlink>
      <w:commentRangeEnd w:id="10"/>
      <w:r w:rsidR="003D426B">
        <w:rPr>
          <w:rStyle w:val="CommentReference"/>
        </w:rPr>
        <w:commentReference w:id="10"/>
      </w:r>
    </w:p>
    <w:p w14:paraId="7FCB2883" w14:textId="0BB6336B" w:rsidR="63F5B1B9" w:rsidRDefault="762A7479" w:rsidP="706F37AF">
      <w:pPr>
        <w:pStyle w:val="Bibliography"/>
        <w:rPr>
          <w:rStyle w:val="Hyperlink"/>
        </w:rPr>
      </w:pPr>
      <w:proofErr w:type="spellStart"/>
      <w:r>
        <w:t>Iwugo</w:t>
      </w:r>
      <w:proofErr w:type="spellEnd"/>
      <w:r>
        <w:t>, D. (2023, June 6).</w:t>
      </w:r>
      <w:r w:rsidRPr="706F37AF">
        <w:rPr>
          <w:i/>
          <w:iCs/>
        </w:rPr>
        <w:t xml:space="preserve"> How hackers attack social media accounts – and how to defend against them.</w:t>
      </w:r>
      <w:r>
        <w:t xml:space="preserve"> freeCodeCamp.org. </w:t>
      </w:r>
      <w:hyperlink r:id="rId16">
        <w:r w:rsidRPr="706F37AF">
          <w:rPr>
            <w:rStyle w:val="Hyperlink"/>
          </w:rPr>
          <w:t>https://www.freecodecamp.org/news/how-to-protect-social-media-accounts-from-attackers/</w:t>
        </w:r>
      </w:hyperlink>
    </w:p>
    <w:p w14:paraId="38EE4036" w14:textId="7BE63D2F" w:rsidR="7CB2B386" w:rsidRDefault="7ECA3EB6" w:rsidP="706F37AF">
      <w:pPr>
        <w:pStyle w:val="Bibliography"/>
        <w:rPr>
          <w:rFonts w:eastAsia="Calibri" w:cs="Calibri"/>
        </w:rPr>
      </w:pPr>
      <w:r>
        <w:t xml:space="preserve">Mindanao, K. (2022, February 28). </w:t>
      </w:r>
      <w:r w:rsidRPr="706F37AF">
        <w:rPr>
          <w:i/>
          <w:iCs/>
        </w:rPr>
        <w:t>What are the types of MFA? (&amp; the best MFA for your business).</w:t>
      </w:r>
      <w:r>
        <w:t xml:space="preserve"> Intelligent Technical Solutions. </w:t>
      </w:r>
      <w:hyperlink r:id="rId17">
        <w:r w:rsidRPr="706F37AF">
          <w:rPr>
            <w:rStyle w:val="Hyperlink"/>
          </w:rPr>
          <w:t>https://www.itsasap.com/blog/types-of-mfa</w:t>
        </w:r>
      </w:hyperlink>
    </w:p>
    <w:p w14:paraId="08090201" w14:textId="6A1CD483" w:rsidR="2573216B" w:rsidRDefault="2573216B" w:rsidP="706F37AF">
      <w:pPr>
        <w:pStyle w:val="Bibliography"/>
        <w:rPr>
          <w:lang w:val="en-IN"/>
        </w:rPr>
      </w:pPr>
      <w:r w:rsidRPr="706F37AF">
        <w:rPr>
          <w:lang w:val="en-IN"/>
        </w:rPr>
        <w:t xml:space="preserve">Palmer, D. (2022, August 16). </w:t>
      </w:r>
      <w:r w:rsidRPr="706F37AF">
        <w:rPr>
          <w:i/>
          <w:iCs/>
          <w:lang w:val="en-IN"/>
        </w:rPr>
        <w:t>Hackers are finding ways around multi-factor authentication. Here is what to watch for.</w:t>
      </w:r>
      <w:r w:rsidRPr="706F37AF">
        <w:rPr>
          <w:lang w:val="en-IN"/>
        </w:rPr>
        <w:t xml:space="preserve"> ZDNET. </w:t>
      </w:r>
      <w:hyperlink r:id="rId18">
        <w:r w:rsidRPr="706F37AF">
          <w:rPr>
            <w:rStyle w:val="Hyperlink"/>
            <w:lang w:val="en-IN"/>
          </w:rPr>
          <w:t>https://www.zdnet.com/article/hackers-are-finding-ways-around-multi-factor-authentication-heres-what-to-watch-for/</w:t>
        </w:r>
      </w:hyperlink>
    </w:p>
    <w:p w14:paraId="6EF3E8F1" w14:textId="0E54CC13" w:rsidR="006D4BB7" w:rsidRPr="006D4BB7" w:rsidRDefault="36DA411C" w:rsidP="706F37AF">
      <w:pPr>
        <w:pStyle w:val="Bibliography"/>
        <w:rPr>
          <w:rFonts w:eastAsia="Calibri" w:cs="Calibri"/>
        </w:rPr>
      </w:pPr>
      <w:r>
        <w:t>Pandya, J. (2019, April 17).</w:t>
      </w:r>
      <w:r w:rsidRPr="706F37AF">
        <w:rPr>
          <w:i/>
          <w:iCs/>
        </w:rPr>
        <w:t xml:space="preserve"> Hacking our identity: The emerging threats from biometric technology</w:t>
      </w:r>
      <w:r>
        <w:t xml:space="preserve">. Forbes. </w:t>
      </w:r>
      <w:hyperlink r:id="rId19">
        <w:r w:rsidRPr="706F37AF">
          <w:rPr>
            <w:rStyle w:val="Hyperlink"/>
          </w:rPr>
          <w:t>https://www.forbes.com/sites/cognitiveworld/2019/03/09/hacking-our-identity-the-emerging-threats-from-biometric-technology/?sh=6bea68a25682</w:t>
        </w:r>
      </w:hyperlink>
    </w:p>
    <w:p w14:paraId="42DA9DB4" w14:textId="13C87BEA" w:rsidR="1B67B98D" w:rsidRDefault="1B67B98D" w:rsidP="706F37AF">
      <w:pPr>
        <w:pStyle w:val="Bibliography"/>
        <w:rPr>
          <w:rFonts w:eastAsia="Calibri" w:cs="Calibri"/>
        </w:rPr>
      </w:pPr>
      <w:r>
        <w:t xml:space="preserve">Ritchie, J. N. &amp; A., &amp; Jones, N. (2023, May 18). </w:t>
      </w:r>
      <w:r w:rsidRPr="706F37AF">
        <w:rPr>
          <w:i/>
          <w:iCs/>
        </w:rPr>
        <w:t>FTC warns about misuses of biometric information and harm to consumers</w:t>
      </w:r>
      <w:r>
        <w:t xml:space="preserve">. Federal Trade Commission. </w:t>
      </w:r>
      <w:hyperlink r:id="rId20">
        <w:r w:rsidRPr="706F37AF">
          <w:rPr>
            <w:rStyle w:val="Hyperlink"/>
          </w:rPr>
          <w:t>https://www.ftc.gov/news-events/news/press-releases/2023/05/ftc-warns-about-misuses-biometric-information-harm-consumers</w:t>
        </w:r>
      </w:hyperlink>
    </w:p>
    <w:p w14:paraId="4A6A9C86" w14:textId="21ED8B4A" w:rsidR="63F5B1B9" w:rsidRDefault="762A7479" w:rsidP="706F37AF">
      <w:pPr>
        <w:pStyle w:val="Bibliography"/>
        <w:rPr>
          <w:rStyle w:val="Hyperlink"/>
        </w:rPr>
      </w:pPr>
      <w:r>
        <w:lastRenderedPageBreak/>
        <w:t xml:space="preserve">Tung, L. (2022, February 9). </w:t>
      </w:r>
      <w:r w:rsidRPr="706F37AF">
        <w:rPr>
          <w:i/>
          <w:iCs/>
        </w:rPr>
        <w:t>FBI warns: Sim-swapping attacks are rocketing, don’t brag about your crypto online</w:t>
      </w:r>
      <w:r>
        <w:t xml:space="preserve">. ZDNET. </w:t>
      </w:r>
      <w:hyperlink r:id="rId21">
        <w:r w:rsidRPr="706F37AF">
          <w:rPr>
            <w:rStyle w:val="Hyperlink"/>
          </w:rPr>
          <w:t>https://www.zdnet.com/finance/blockchain/fbi-warns-sim-swapping-attacks-are-rocketing-dont-brag-about-your-crypto-online/</w:t>
        </w:r>
      </w:hyperlink>
    </w:p>
    <w:p w14:paraId="7E1214D9" w14:textId="0242EBAB" w:rsidR="287C1A35" w:rsidRDefault="2B1E3F31" w:rsidP="706F37AF">
      <w:pPr>
        <w:pStyle w:val="Bibliography"/>
        <w:rPr>
          <w:rFonts w:eastAsia="Calibri" w:cs="Calibri"/>
        </w:rPr>
      </w:pPr>
      <w:proofErr w:type="spellStart"/>
      <w:r>
        <w:t>Violino</w:t>
      </w:r>
      <w:proofErr w:type="spellEnd"/>
      <w:r>
        <w:t xml:space="preserve">, B. (2023, January 10). </w:t>
      </w:r>
      <w:r w:rsidRPr="706F37AF">
        <w:rPr>
          <w:i/>
          <w:iCs/>
        </w:rPr>
        <w:t xml:space="preserve">Phishing attacks are increasing and getting more sophisticated. </w:t>
      </w:r>
      <w:r w:rsidR="4B8B5ED8" w:rsidRPr="706F37AF">
        <w:rPr>
          <w:i/>
          <w:iCs/>
        </w:rPr>
        <w:t>H</w:t>
      </w:r>
      <w:r w:rsidRPr="706F37AF">
        <w:rPr>
          <w:i/>
          <w:iCs/>
        </w:rPr>
        <w:t>ere’s how to avoid them.</w:t>
      </w:r>
      <w:r>
        <w:t xml:space="preserve"> CNBC. </w:t>
      </w:r>
      <w:hyperlink r:id="rId22">
        <w:r w:rsidRPr="706F37AF">
          <w:rPr>
            <w:rStyle w:val="Hyperlink"/>
          </w:rPr>
          <w:t>https://www.cnbc.com/2023/01/07/phishing-attacks-are-increasing-and-getting-more-sophisticated.html</w:t>
        </w:r>
      </w:hyperlink>
    </w:p>
    <w:p w14:paraId="3CC89213" w14:textId="4401C693" w:rsidR="1F542AA1" w:rsidRDefault="3ED4070F" w:rsidP="706F37AF">
      <w:pPr>
        <w:pStyle w:val="Bibliography"/>
        <w:rPr>
          <w:rFonts w:eastAsia="Calibri" w:cs="Calibri"/>
        </w:rPr>
      </w:pPr>
      <w:r>
        <w:t xml:space="preserve">Witts, J. (2023, March 28). </w:t>
      </w:r>
      <w:r w:rsidRPr="706F37AF">
        <w:rPr>
          <w:i/>
          <w:iCs/>
        </w:rPr>
        <w:t>What is multi-factor authentication, how does it work, and should your organization be using it?</w:t>
      </w:r>
      <w:r w:rsidR="4E8ED900" w:rsidRPr="706F37AF">
        <w:rPr>
          <w:i/>
          <w:iCs/>
        </w:rPr>
        <w:t xml:space="preserve"> </w:t>
      </w:r>
      <w:r>
        <w:t xml:space="preserve">Expert Insights. </w:t>
      </w:r>
      <w:hyperlink r:id="rId23">
        <w:r w:rsidRPr="706F37AF">
          <w:rPr>
            <w:rStyle w:val="Hyperlink"/>
          </w:rPr>
          <w:t>https://expertinsights.com/insights/what-is-multi-factor-authentication-how-does-it-work-and-should-your-organization-be-using-it/</w:t>
        </w:r>
      </w:hyperlink>
    </w:p>
    <w:sectPr w:rsidR="1F542AA1" w:rsidSect="005C4AB6">
      <w:headerReference w:type="default" r:id="rId24"/>
      <w:footnotePr>
        <w:pos w:val="beneathText"/>
      </w:footnotePr>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rrel Fincher" w:date="2023-12-12T15:43:00Z" w:initials="DF">
    <w:p w14:paraId="54F3F706" w14:textId="77777777" w:rsidR="00AB6819" w:rsidRDefault="00AB6819" w:rsidP="00AB6819">
      <w:pPr>
        <w:pStyle w:val="CommentText"/>
      </w:pPr>
      <w:r>
        <w:rPr>
          <w:rStyle w:val="CommentReference"/>
        </w:rPr>
        <w:annotationRef/>
      </w:r>
      <w:r>
        <w:t xml:space="preserve">You are inconsistent in how this phrase is done. </w:t>
      </w:r>
    </w:p>
  </w:comment>
  <w:comment w:id="1" w:author="Derrel Fincher" w:date="2023-12-12T15:44:00Z" w:initials="DF">
    <w:p w14:paraId="196AAD0E" w14:textId="77777777" w:rsidR="00121BB8" w:rsidRDefault="00121BB8" w:rsidP="00121BB8">
      <w:pPr>
        <w:pStyle w:val="CommentText"/>
      </w:pPr>
      <w:r>
        <w:rPr>
          <w:rStyle w:val="CommentReference"/>
        </w:rPr>
        <w:annotationRef/>
      </w:r>
      <w:r>
        <w:t xml:space="preserve">Nice use of an in-text citation. </w:t>
      </w:r>
    </w:p>
  </w:comment>
  <w:comment w:id="2" w:author="Derrel Fincher" w:date="2023-12-12T15:43:00Z" w:initials="DF">
    <w:p w14:paraId="4FA4BBC7" w14:textId="6943861A" w:rsidR="0009773E" w:rsidRDefault="0009773E" w:rsidP="0009773E">
      <w:pPr>
        <w:pStyle w:val="CommentText"/>
      </w:pPr>
      <w:r>
        <w:rPr>
          <w:rStyle w:val="CommentReference"/>
        </w:rPr>
        <w:annotationRef/>
      </w:r>
      <w:r>
        <w:t>This is not a sentence</w:t>
      </w:r>
    </w:p>
  </w:comment>
  <w:comment w:id="4" w:author="Derrel Fincher" w:date="2023-12-12T15:46:00Z" w:initials="DF">
    <w:p w14:paraId="50535377" w14:textId="77777777" w:rsidR="00D46ED9" w:rsidRDefault="00D46ED9" w:rsidP="00D46ED9">
      <w:pPr>
        <w:pStyle w:val="CommentText"/>
      </w:pPr>
      <w:r>
        <w:rPr>
          <w:rStyle w:val="CommentReference"/>
        </w:rPr>
        <w:annotationRef/>
      </w:r>
      <w:r>
        <w:t xml:space="preserve">This is not really making sense. </w:t>
      </w:r>
    </w:p>
  </w:comment>
  <w:comment w:id="5" w:author="Derrel Fincher" w:date="2023-12-12T15:48:00Z" w:initials="DF">
    <w:p w14:paraId="079F9967" w14:textId="77777777" w:rsidR="003B1A59" w:rsidRDefault="003B1A59" w:rsidP="003B1A59">
      <w:pPr>
        <w:pStyle w:val="CommentText"/>
      </w:pPr>
      <w:r>
        <w:rPr>
          <w:rStyle w:val="CommentReference"/>
        </w:rPr>
        <w:annotationRef/>
      </w:r>
      <w:r>
        <w:t xml:space="preserve">(Ritchie et al., 2023) is the correct form. Et al. is an abbreviation  of the Latin </w:t>
      </w:r>
      <w:r>
        <w:rPr>
          <w:i/>
          <w:iCs/>
        </w:rPr>
        <w:t>et alia</w:t>
      </w:r>
      <w:r>
        <w:t xml:space="preserve">, which just means </w:t>
      </w:r>
      <w:r>
        <w:rPr>
          <w:i/>
          <w:iCs/>
        </w:rPr>
        <w:t>and others.</w:t>
      </w:r>
    </w:p>
  </w:comment>
  <w:comment w:id="6" w:author="Derrel Fincher" w:date="2023-12-12T15:52:00Z" w:initials="DF">
    <w:p w14:paraId="286B84FA" w14:textId="77777777" w:rsidR="00F15EE1" w:rsidRDefault="00F15EE1" w:rsidP="00F15EE1">
      <w:pPr>
        <w:pStyle w:val="CommentText"/>
      </w:pPr>
      <w:r>
        <w:rPr>
          <w:rStyle w:val="CommentReference"/>
        </w:rPr>
        <w:annotationRef/>
      </w:r>
      <w:r>
        <w:t xml:space="preserve">Where is this defined? </w:t>
      </w:r>
    </w:p>
  </w:comment>
  <w:comment w:id="7" w:author="Derrel Fincher" w:date="2023-12-12T15:53:00Z" w:initials="DF">
    <w:p w14:paraId="21B9D82B" w14:textId="253F335F" w:rsidR="0021711C" w:rsidRDefault="0021711C" w:rsidP="0021711C">
      <w:pPr>
        <w:pStyle w:val="CommentText"/>
      </w:pPr>
      <w:r>
        <w:rPr>
          <w:rStyle w:val="CommentReference"/>
        </w:rPr>
        <w:annotationRef/>
      </w:r>
      <w:r>
        <w:t xml:space="preserve">This doesn’t read like the rest of your paper - like you wrote this, but not the other. </w:t>
      </w:r>
      <w:r w:rsidR="00925A97">
        <w:t>o</w:t>
      </w:r>
    </w:p>
  </w:comment>
  <w:comment w:id="9" w:author="Derrel Fincher" w:date="2023-12-12T15:57:00Z" w:initials="DF">
    <w:p w14:paraId="53DC75B0" w14:textId="77777777" w:rsidR="0042142E" w:rsidRDefault="0042142E" w:rsidP="0042142E">
      <w:pPr>
        <w:pStyle w:val="CommentText"/>
      </w:pPr>
      <w:r>
        <w:rPr>
          <w:rStyle w:val="CommentReference"/>
        </w:rPr>
        <w:annotationRef/>
      </w:r>
      <w:r>
        <w:t xml:space="preserve">Where are your peer-reviewed (authoritative) sources? These are just blogs. </w:t>
      </w:r>
    </w:p>
  </w:comment>
  <w:comment w:id="10" w:author="Derrel Fincher" w:date="2023-12-12T15:54:00Z" w:initials="DF">
    <w:p w14:paraId="46784AB6" w14:textId="250B7505" w:rsidR="003D426B" w:rsidRDefault="003D426B" w:rsidP="003D426B">
      <w:pPr>
        <w:pStyle w:val="CommentText"/>
      </w:pPr>
      <w:r>
        <w:rPr>
          <w:rStyle w:val="CommentReference"/>
        </w:rPr>
        <w:annotationRef/>
      </w:r>
      <w:r>
        <w:t>Not referenced.w</w:t>
      </w:r>
      <w:r w:rsidR="00C348DE">
        <w:t>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F3F706" w15:done="0"/>
  <w15:commentEx w15:paraId="196AAD0E" w15:done="0"/>
  <w15:commentEx w15:paraId="4FA4BBC7" w15:done="0"/>
  <w15:commentEx w15:paraId="50535377" w15:done="0"/>
  <w15:commentEx w15:paraId="079F9967" w15:done="0"/>
  <w15:commentEx w15:paraId="286B84FA" w15:done="0"/>
  <w15:commentEx w15:paraId="21B9D82B" w15:done="0"/>
  <w15:commentEx w15:paraId="53DC75B0" w15:done="0"/>
  <w15:commentEx w15:paraId="46784A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0DEF3C" w16cex:dateUtc="2023-12-12T21:43:00Z"/>
  <w16cex:commentExtensible w16cex:durableId="133ECCDB" w16cex:dateUtc="2023-12-12T21:44:00Z"/>
  <w16cex:commentExtensible w16cex:durableId="0A6630A6" w16cex:dateUtc="2023-12-12T21:43:00Z"/>
  <w16cex:commentExtensible w16cex:durableId="34698C5B" w16cex:dateUtc="2023-12-12T21:46:00Z"/>
  <w16cex:commentExtensible w16cex:durableId="74414102" w16cex:dateUtc="2023-12-12T21:48:00Z"/>
  <w16cex:commentExtensible w16cex:durableId="23E560C5" w16cex:dateUtc="2023-12-12T21:52:00Z"/>
  <w16cex:commentExtensible w16cex:durableId="4BBAFF60" w16cex:dateUtc="2023-12-12T21:53:00Z"/>
  <w16cex:commentExtensible w16cex:durableId="6037F4A2" w16cex:dateUtc="2023-12-12T21:57:00Z"/>
  <w16cex:commentExtensible w16cex:durableId="3A747878" w16cex:dateUtc="2023-12-12T2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F3F706" w16cid:durableId="200DEF3C"/>
  <w16cid:commentId w16cid:paraId="196AAD0E" w16cid:durableId="133ECCDB"/>
  <w16cid:commentId w16cid:paraId="4FA4BBC7" w16cid:durableId="0A6630A6"/>
  <w16cid:commentId w16cid:paraId="50535377" w16cid:durableId="34698C5B"/>
  <w16cid:commentId w16cid:paraId="079F9967" w16cid:durableId="74414102"/>
  <w16cid:commentId w16cid:paraId="286B84FA" w16cid:durableId="23E560C5"/>
  <w16cid:commentId w16cid:paraId="21B9D82B" w16cid:durableId="4BBAFF60"/>
  <w16cid:commentId w16cid:paraId="53DC75B0" w16cid:durableId="6037F4A2"/>
  <w16cid:commentId w16cid:paraId="46784AB6" w16cid:durableId="3A747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32FB" w14:textId="77777777" w:rsidR="00276B39" w:rsidRDefault="00276B39">
      <w:pPr>
        <w:spacing w:line="240" w:lineRule="auto"/>
      </w:pPr>
      <w:r>
        <w:separator/>
      </w:r>
    </w:p>
  </w:endnote>
  <w:endnote w:type="continuationSeparator" w:id="0">
    <w:p w14:paraId="7D5FDEDD" w14:textId="77777777" w:rsidR="00276B39" w:rsidRDefault="00276B39">
      <w:pPr>
        <w:spacing w:line="240" w:lineRule="auto"/>
      </w:pPr>
      <w:r>
        <w:continuationSeparator/>
      </w:r>
    </w:p>
  </w:endnote>
  <w:endnote w:type="continuationNotice" w:id="1">
    <w:p w14:paraId="2AED5344" w14:textId="77777777" w:rsidR="00276B39" w:rsidRDefault="00276B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A7C15" w14:textId="77777777" w:rsidR="00276B39" w:rsidRDefault="00276B39">
      <w:pPr>
        <w:spacing w:line="240" w:lineRule="auto"/>
      </w:pPr>
      <w:r>
        <w:separator/>
      </w:r>
    </w:p>
  </w:footnote>
  <w:footnote w:type="continuationSeparator" w:id="0">
    <w:p w14:paraId="166E4694" w14:textId="77777777" w:rsidR="00276B39" w:rsidRDefault="00276B39">
      <w:pPr>
        <w:spacing w:line="240" w:lineRule="auto"/>
      </w:pPr>
      <w:r>
        <w:continuationSeparator/>
      </w:r>
    </w:p>
  </w:footnote>
  <w:footnote w:type="continuationNotice" w:id="1">
    <w:p w14:paraId="65EBFDDD" w14:textId="77777777" w:rsidR="00276B39" w:rsidRDefault="00276B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FE041" w14:textId="17A15175" w:rsidR="00354B8E" w:rsidRDefault="00354B8E" w:rsidP="000D004E">
    <w:pPr>
      <w:pStyle w:val="Header"/>
      <w:jc w:val="right"/>
      <w:rPr>
        <w:noProof/>
      </w:rPr>
    </w:pPr>
    <w:r>
      <w:fldChar w:fldCharType="begin"/>
    </w:r>
    <w:r>
      <w:instrText xml:space="preserve"> PAGE   \* MERGEFORMAT </w:instrText>
    </w:r>
    <w:r>
      <w:fldChar w:fldCharType="separate"/>
    </w:r>
    <w:r>
      <w:t>4</w:t>
    </w:r>
    <w:r>
      <w:rPr>
        <w:noProof/>
      </w:rPr>
      <w:fldChar w:fldCharType="end"/>
    </w:r>
  </w:p>
</w:hdr>
</file>

<file path=word/intelligence2.xml><?xml version="1.0" encoding="utf-8"?>
<int2:intelligence xmlns:int2="http://schemas.microsoft.com/office/intelligence/2020/intelligence" xmlns:oel="http://schemas.microsoft.com/office/2019/extlst">
  <int2:observations>
    <int2:bookmark int2:bookmarkName="_Int_UBMLh0mP" int2:invalidationBookmarkName="" int2:hashCode="RoHRJMxsS3O6q/" int2:id="UY7j143J">
      <int2:state int2:value="Rejected" int2:type="AugLoop_Text_Critique"/>
    </int2:bookmark>
  </int2:observations>
  <int2:intelligenceSettings/>
  <int2:onDemandWorkflows>
    <int2:onDemandWorkflow int2:type="SimilarityCheck" int2:paragraphVersions="35F59F4C-4A823CFC 31887404-68BEECDB 781D280C-141698A9 3AA97D70-5A72E244 241C23C4-43C4979F 56D29139-48A3FBBC 030B0928-596B0252 50C49BF3-4C032BA2 30F8E531-417FC916 60C3AB13-34F8C7D7 261CE11A-479EED09 5F752D38-399D357B 731B49E2-1F28C75C 77613B69-73CAFB78 4E9EA37E-169361F0 0A348483-3A98B738 4A0028D4-1418609D 31786DFD-38E637B4 2D1B338A-77777777 43997C75-7EE0477C 262EA53A-786A7BC8 4A8464E3-61D79B57 605C1087-77777777 57D66568-72487276 01427238-4CC673C4 647E7F77-2BE93496 735E89F7-23B07BBB 63EE195B-13902165 557DD960-622A845D 003A4E78-40A809D4 65B525D5-53465176 6B453B32-359BB50F 569B736D-364E17E0 11725037-4FB9FFD0 03188171-09E852BB 19F29FEA-265193C7 1B02B8ED-25A4401C 2C54316C-77777777 182FF06B-2A6550D4 02AC16EF-09ECDBE9 63DD1E5E-0284B9CB 60AF0756-12E208F8 69109A22-208D999D 1E5E6101-373B2700 2B1A9C0A-11997680 65150B85-64F85DCB 7FCB2883-0BB6336B 6EF3E8F1-0E54CC13 4A6A9C86-21ED8B4A 7E1214D9-6B13449A 06D55E25-15E92E30 59B51600-794AD5B6 7A1B8BE4-0ED22721 3CC89213-1B674264 700FE041-17A15175"/>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5ECCFF"/>
    <w:multiLevelType w:val="hybridMultilevel"/>
    <w:tmpl w:val="D04A30F8"/>
    <w:lvl w:ilvl="0" w:tplc="02E68628">
      <w:start w:val="1"/>
      <w:numFmt w:val="bullet"/>
      <w:lvlText w:val=""/>
      <w:lvlJc w:val="left"/>
      <w:pPr>
        <w:ind w:left="720" w:hanging="360"/>
      </w:pPr>
      <w:rPr>
        <w:rFonts w:ascii="Symbol" w:hAnsi="Symbol" w:hint="default"/>
      </w:rPr>
    </w:lvl>
    <w:lvl w:ilvl="1" w:tplc="19A63BDC">
      <w:start w:val="1"/>
      <w:numFmt w:val="bullet"/>
      <w:lvlText w:val="o"/>
      <w:lvlJc w:val="left"/>
      <w:pPr>
        <w:ind w:left="1440" w:hanging="360"/>
      </w:pPr>
      <w:rPr>
        <w:rFonts w:ascii="Courier New" w:hAnsi="Courier New" w:hint="default"/>
      </w:rPr>
    </w:lvl>
    <w:lvl w:ilvl="2" w:tplc="EFC04632">
      <w:start w:val="1"/>
      <w:numFmt w:val="bullet"/>
      <w:lvlText w:val=""/>
      <w:lvlJc w:val="left"/>
      <w:pPr>
        <w:ind w:left="2160" w:hanging="360"/>
      </w:pPr>
      <w:rPr>
        <w:rFonts w:ascii="Wingdings" w:hAnsi="Wingdings" w:hint="default"/>
      </w:rPr>
    </w:lvl>
    <w:lvl w:ilvl="3" w:tplc="5AF0083E">
      <w:start w:val="1"/>
      <w:numFmt w:val="bullet"/>
      <w:lvlText w:val=""/>
      <w:lvlJc w:val="left"/>
      <w:pPr>
        <w:ind w:left="2880" w:hanging="360"/>
      </w:pPr>
      <w:rPr>
        <w:rFonts w:ascii="Symbol" w:hAnsi="Symbol" w:hint="default"/>
      </w:rPr>
    </w:lvl>
    <w:lvl w:ilvl="4" w:tplc="814A77E4">
      <w:start w:val="1"/>
      <w:numFmt w:val="bullet"/>
      <w:lvlText w:val="o"/>
      <w:lvlJc w:val="left"/>
      <w:pPr>
        <w:ind w:left="3600" w:hanging="360"/>
      </w:pPr>
      <w:rPr>
        <w:rFonts w:ascii="Courier New" w:hAnsi="Courier New" w:hint="default"/>
      </w:rPr>
    </w:lvl>
    <w:lvl w:ilvl="5" w:tplc="CD42F330">
      <w:start w:val="1"/>
      <w:numFmt w:val="bullet"/>
      <w:lvlText w:val=""/>
      <w:lvlJc w:val="left"/>
      <w:pPr>
        <w:ind w:left="4320" w:hanging="360"/>
      </w:pPr>
      <w:rPr>
        <w:rFonts w:ascii="Wingdings" w:hAnsi="Wingdings" w:hint="default"/>
      </w:rPr>
    </w:lvl>
    <w:lvl w:ilvl="6" w:tplc="FC8079E4">
      <w:start w:val="1"/>
      <w:numFmt w:val="bullet"/>
      <w:lvlText w:val=""/>
      <w:lvlJc w:val="left"/>
      <w:pPr>
        <w:ind w:left="5040" w:hanging="360"/>
      </w:pPr>
      <w:rPr>
        <w:rFonts w:ascii="Symbol" w:hAnsi="Symbol" w:hint="default"/>
      </w:rPr>
    </w:lvl>
    <w:lvl w:ilvl="7" w:tplc="A7D087D2">
      <w:start w:val="1"/>
      <w:numFmt w:val="bullet"/>
      <w:lvlText w:val="o"/>
      <w:lvlJc w:val="left"/>
      <w:pPr>
        <w:ind w:left="5760" w:hanging="360"/>
      </w:pPr>
      <w:rPr>
        <w:rFonts w:ascii="Courier New" w:hAnsi="Courier New" w:hint="default"/>
      </w:rPr>
    </w:lvl>
    <w:lvl w:ilvl="8" w:tplc="0128A75C">
      <w:start w:val="1"/>
      <w:numFmt w:val="bullet"/>
      <w:lvlText w:val=""/>
      <w:lvlJc w:val="left"/>
      <w:pPr>
        <w:ind w:left="6480" w:hanging="360"/>
      </w:pPr>
      <w:rPr>
        <w:rFonts w:ascii="Wingdings" w:hAnsi="Wingdings" w:hint="default"/>
      </w:rPr>
    </w:lvl>
  </w:abstractNum>
  <w:abstractNum w:abstractNumId="11" w15:restartNumberingAfterBreak="0">
    <w:nsid w:val="0ABA5479"/>
    <w:multiLevelType w:val="hybridMultilevel"/>
    <w:tmpl w:val="99283540"/>
    <w:lvl w:ilvl="0" w:tplc="23E8BE3A">
      <w:start w:val="1"/>
      <w:numFmt w:val="bullet"/>
      <w:lvlText w:val=""/>
      <w:lvlJc w:val="left"/>
      <w:pPr>
        <w:ind w:left="720" w:hanging="360"/>
      </w:pPr>
      <w:rPr>
        <w:rFonts w:ascii="Symbol" w:hAnsi="Symbol" w:hint="default"/>
      </w:rPr>
    </w:lvl>
    <w:lvl w:ilvl="1" w:tplc="3DF086FA">
      <w:start w:val="1"/>
      <w:numFmt w:val="bullet"/>
      <w:lvlText w:val="o"/>
      <w:lvlJc w:val="left"/>
      <w:pPr>
        <w:ind w:left="1440" w:hanging="360"/>
      </w:pPr>
      <w:rPr>
        <w:rFonts w:ascii="Courier New" w:hAnsi="Courier New" w:hint="default"/>
      </w:rPr>
    </w:lvl>
    <w:lvl w:ilvl="2" w:tplc="8EEECFF0">
      <w:start w:val="1"/>
      <w:numFmt w:val="bullet"/>
      <w:lvlText w:val=""/>
      <w:lvlJc w:val="left"/>
      <w:pPr>
        <w:ind w:left="2160" w:hanging="360"/>
      </w:pPr>
      <w:rPr>
        <w:rFonts w:ascii="Wingdings" w:hAnsi="Wingdings" w:hint="default"/>
      </w:rPr>
    </w:lvl>
    <w:lvl w:ilvl="3" w:tplc="A5706660">
      <w:start w:val="1"/>
      <w:numFmt w:val="bullet"/>
      <w:lvlText w:val=""/>
      <w:lvlJc w:val="left"/>
      <w:pPr>
        <w:ind w:left="2880" w:hanging="360"/>
      </w:pPr>
      <w:rPr>
        <w:rFonts w:ascii="Symbol" w:hAnsi="Symbol" w:hint="default"/>
      </w:rPr>
    </w:lvl>
    <w:lvl w:ilvl="4" w:tplc="0004EA8C">
      <w:start w:val="1"/>
      <w:numFmt w:val="bullet"/>
      <w:lvlText w:val="o"/>
      <w:lvlJc w:val="left"/>
      <w:pPr>
        <w:ind w:left="3600" w:hanging="360"/>
      </w:pPr>
      <w:rPr>
        <w:rFonts w:ascii="Courier New" w:hAnsi="Courier New" w:hint="default"/>
      </w:rPr>
    </w:lvl>
    <w:lvl w:ilvl="5" w:tplc="ACB4F33E">
      <w:start w:val="1"/>
      <w:numFmt w:val="bullet"/>
      <w:lvlText w:val=""/>
      <w:lvlJc w:val="left"/>
      <w:pPr>
        <w:ind w:left="4320" w:hanging="360"/>
      </w:pPr>
      <w:rPr>
        <w:rFonts w:ascii="Wingdings" w:hAnsi="Wingdings" w:hint="default"/>
      </w:rPr>
    </w:lvl>
    <w:lvl w:ilvl="6" w:tplc="309070FA">
      <w:start w:val="1"/>
      <w:numFmt w:val="bullet"/>
      <w:lvlText w:val=""/>
      <w:lvlJc w:val="left"/>
      <w:pPr>
        <w:ind w:left="5040" w:hanging="360"/>
      </w:pPr>
      <w:rPr>
        <w:rFonts w:ascii="Symbol" w:hAnsi="Symbol" w:hint="default"/>
      </w:rPr>
    </w:lvl>
    <w:lvl w:ilvl="7" w:tplc="7ED2C106">
      <w:start w:val="1"/>
      <w:numFmt w:val="bullet"/>
      <w:lvlText w:val="o"/>
      <w:lvlJc w:val="left"/>
      <w:pPr>
        <w:ind w:left="5760" w:hanging="360"/>
      </w:pPr>
      <w:rPr>
        <w:rFonts w:ascii="Courier New" w:hAnsi="Courier New" w:hint="default"/>
      </w:rPr>
    </w:lvl>
    <w:lvl w:ilvl="8" w:tplc="7FE0362C">
      <w:start w:val="1"/>
      <w:numFmt w:val="bullet"/>
      <w:lvlText w:val=""/>
      <w:lvlJc w:val="left"/>
      <w:pPr>
        <w:ind w:left="6480" w:hanging="360"/>
      </w:pPr>
      <w:rPr>
        <w:rFonts w:ascii="Wingdings" w:hAnsi="Wingdings" w:hint="default"/>
      </w:rPr>
    </w:lvl>
  </w:abstractNum>
  <w:abstractNum w:abstractNumId="12" w15:restartNumberingAfterBreak="0">
    <w:nsid w:val="19046F06"/>
    <w:multiLevelType w:val="multilevel"/>
    <w:tmpl w:val="006E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126744"/>
    <w:multiLevelType w:val="hybridMultilevel"/>
    <w:tmpl w:val="712644BE"/>
    <w:lvl w:ilvl="0" w:tplc="AF8E595C">
      <w:start w:val="1"/>
      <w:numFmt w:val="bullet"/>
      <w:lvlText w:val=""/>
      <w:lvlJc w:val="left"/>
      <w:pPr>
        <w:ind w:left="720" w:hanging="360"/>
      </w:pPr>
      <w:rPr>
        <w:rFonts w:ascii="Symbol" w:hAnsi="Symbol" w:hint="default"/>
      </w:rPr>
    </w:lvl>
    <w:lvl w:ilvl="1" w:tplc="AFE0AED0">
      <w:start w:val="1"/>
      <w:numFmt w:val="bullet"/>
      <w:lvlText w:val=""/>
      <w:lvlJc w:val="left"/>
      <w:pPr>
        <w:ind w:left="1440" w:hanging="360"/>
      </w:pPr>
      <w:rPr>
        <w:rFonts w:ascii="Symbol" w:hAnsi="Symbol" w:hint="default"/>
      </w:rPr>
    </w:lvl>
    <w:lvl w:ilvl="2" w:tplc="E67A6A0C">
      <w:start w:val="1"/>
      <w:numFmt w:val="bullet"/>
      <w:lvlText w:val=""/>
      <w:lvlJc w:val="left"/>
      <w:pPr>
        <w:ind w:left="2160" w:hanging="360"/>
      </w:pPr>
      <w:rPr>
        <w:rFonts w:ascii="Wingdings" w:hAnsi="Wingdings" w:hint="default"/>
      </w:rPr>
    </w:lvl>
    <w:lvl w:ilvl="3" w:tplc="C122C53C">
      <w:start w:val="1"/>
      <w:numFmt w:val="bullet"/>
      <w:lvlText w:val=""/>
      <w:lvlJc w:val="left"/>
      <w:pPr>
        <w:ind w:left="2880" w:hanging="360"/>
      </w:pPr>
      <w:rPr>
        <w:rFonts w:ascii="Symbol" w:hAnsi="Symbol" w:hint="default"/>
      </w:rPr>
    </w:lvl>
    <w:lvl w:ilvl="4" w:tplc="25D49F72">
      <w:start w:val="1"/>
      <w:numFmt w:val="bullet"/>
      <w:lvlText w:val="o"/>
      <w:lvlJc w:val="left"/>
      <w:pPr>
        <w:ind w:left="3600" w:hanging="360"/>
      </w:pPr>
      <w:rPr>
        <w:rFonts w:ascii="Courier New" w:hAnsi="Courier New" w:hint="default"/>
      </w:rPr>
    </w:lvl>
    <w:lvl w:ilvl="5" w:tplc="8436A584">
      <w:start w:val="1"/>
      <w:numFmt w:val="bullet"/>
      <w:lvlText w:val=""/>
      <w:lvlJc w:val="left"/>
      <w:pPr>
        <w:ind w:left="4320" w:hanging="360"/>
      </w:pPr>
      <w:rPr>
        <w:rFonts w:ascii="Wingdings" w:hAnsi="Wingdings" w:hint="default"/>
      </w:rPr>
    </w:lvl>
    <w:lvl w:ilvl="6" w:tplc="62001FBA">
      <w:start w:val="1"/>
      <w:numFmt w:val="bullet"/>
      <w:lvlText w:val=""/>
      <w:lvlJc w:val="left"/>
      <w:pPr>
        <w:ind w:left="5040" w:hanging="360"/>
      </w:pPr>
      <w:rPr>
        <w:rFonts w:ascii="Symbol" w:hAnsi="Symbol" w:hint="default"/>
      </w:rPr>
    </w:lvl>
    <w:lvl w:ilvl="7" w:tplc="6C0C6192">
      <w:start w:val="1"/>
      <w:numFmt w:val="bullet"/>
      <w:lvlText w:val="o"/>
      <w:lvlJc w:val="left"/>
      <w:pPr>
        <w:ind w:left="5760" w:hanging="360"/>
      </w:pPr>
      <w:rPr>
        <w:rFonts w:ascii="Courier New" w:hAnsi="Courier New" w:hint="default"/>
      </w:rPr>
    </w:lvl>
    <w:lvl w:ilvl="8" w:tplc="A8E03F62">
      <w:start w:val="1"/>
      <w:numFmt w:val="bullet"/>
      <w:lvlText w:val=""/>
      <w:lvlJc w:val="left"/>
      <w:pPr>
        <w:ind w:left="6480" w:hanging="360"/>
      </w:pPr>
      <w:rPr>
        <w:rFonts w:ascii="Wingdings" w:hAnsi="Wingdings" w:hint="default"/>
      </w:rPr>
    </w:lvl>
  </w:abstractNum>
  <w:abstractNum w:abstractNumId="14" w15:restartNumberingAfterBreak="0">
    <w:nsid w:val="4466C016"/>
    <w:multiLevelType w:val="hybridMultilevel"/>
    <w:tmpl w:val="F514849E"/>
    <w:lvl w:ilvl="0" w:tplc="2130A888">
      <w:start w:val="1"/>
      <w:numFmt w:val="bullet"/>
      <w:lvlText w:val=""/>
      <w:lvlJc w:val="left"/>
      <w:pPr>
        <w:ind w:left="720" w:hanging="360"/>
      </w:pPr>
      <w:rPr>
        <w:rFonts w:ascii="Symbol" w:hAnsi="Symbol" w:hint="default"/>
      </w:rPr>
    </w:lvl>
    <w:lvl w:ilvl="1" w:tplc="123CD66C">
      <w:start w:val="1"/>
      <w:numFmt w:val="bullet"/>
      <w:lvlText w:val="o"/>
      <w:lvlJc w:val="left"/>
      <w:pPr>
        <w:ind w:left="1440" w:hanging="360"/>
      </w:pPr>
      <w:rPr>
        <w:rFonts w:ascii="Courier New" w:hAnsi="Courier New" w:hint="default"/>
      </w:rPr>
    </w:lvl>
    <w:lvl w:ilvl="2" w:tplc="9BC44E20">
      <w:start w:val="1"/>
      <w:numFmt w:val="bullet"/>
      <w:lvlText w:val=""/>
      <w:lvlJc w:val="left"/>
      <w:pPr>
        <w:ind w:left="2160" w:hanging="360"/>
      </w:pPr>
      <w:rPr>
        <w:rFonts w:ascii="Wingdings" w:hAnsi="Wingdings" w:hint="default"/>
      </w:rPr>
    </w:lvl>
    <w:lvl w:ilvl="3" w:tplc="7F381334">
      <w:start w:val="1"/>
      <w:numFmt w:val="bullet"/>
      <w:lvlText w:val=""/>
      <w:lvlJc w:val="left"/>
      <w:pPr>
        <w:ind w:left="2880" w:hanging="360"/>
      </w:pPr>
      <w:rPr>
        <w:rFonts w:ascii="Symbol" w:hAnsi="Symbol" w:hint="default"/>
      </w:rPr>
    </w:lvl>
    <w:lvl w:ilvl="4" w:tplc="06DC7C14">
      <w:start w:val="1"/>
      <w:numFmt w:val="bullet"/>
      <w:lvlText w:val="o"/>
      <w:lvlJc w:val="left"/>
      <w:pPr>
        <w:ind w:left="3600" w:hanging="360"/>
      </w:pPr>
      <w:rPr>
        <w:rFonts w:ascii="Courier New" w:hAnsi="Courier New" w:hint="default"/>
      </w:rPr>
    </w:lvl>
    <w:lvl w:ilvl="5" w:tplc="8348DA18">
      <w:start w:val="1"/>
      <w:numFmt w:val="bullet"/>
      <w:lvlText w:val=""/>
      <w:lvlJc w:val="left"/>
      <w:pPr>
        <w:ind w:left="4320" w:hanging="360"/>
      </w:pPr>
      <w:rPr>
        <w:rFonts w:ascii="Wingdings" w:hAnsi="Wingdings" w:hint="default"/>
      </w:rPr>
    </w:lvl>
    <w:lvl w:ilvl="6" w:tplc="4E70B2E6">
      <w:start w:val="1"/>
      <w:numFmt w:val="bullet"/>
      <w:lvlText w:val=""/>
      <w:lvlJc w:val="left"/>
      <w:pPr>
        <w:ind w:left="5040" w:hanging="360"/>
      </w:pPr>
      <w:rPr>
        <w:rFonts w:ascii="Symbol" w:hAnsi="Symbol" w:hint="default"/>
      </w:rPr>
    </w:lvl>
    <w:lvl w:ilvl="7" w:tplc="D2F483C8">
      <w:start w:val="1"/>
      <w:numFmt w:val="bullet"/>
      <w:lvlText w:val="o"/>
      <w:lvlJc w:val="left"/>
      <w:pPr>
        <w:ind w:left="5760" w:hanging="360"/>
      </w:pPr>
      <w:rPr>
        <w:rFonts w:ascii="Courier New" w:hAnsi="Courier New" w:hint="default"/>
      </w:rPr>
    </w:lvl>
    <w:lvl w:ilvl="8" w:tplc="11DA2AAE">
      <w:start w:val="1"/>
      <w:numFmt w:val="bullet"/>
      <w:lvlText w:val=""/>
      <w:lvlJc w:val="left"/>
      <w:pPr>
        <w:ind w:left="6480" w:hanging="360"/>
      </w:pPr>
      <w:rPr>
        <w:rFonts w:ascii="Wingdings" w:hAnsi="Wingdings" w:hint="default"/>
      </w:rPr>
    </w:lvl>
  </w:abstractNum>
  <w:abstractNum w:abstractNumId="15" w15:restartNumberingAfterBreak="0">
    <w:nsid w:val="45956DCE"/>
    <w:multiLevelType w:val="hybridMultilevel"/>
    <w:tmpl w:val="FA043344"/>
    <w:lvl w:ilvl="0" w:tplc="231A15B6">
      <w:start w:val="1"/>
      <w:numFmt w:val="bullet"/>
      <w:lvlText w:val=""/>
      <w:lvlJc w:val="left"/>
      <w:pPr>
        <w:ind w:left="720" w:hanging="360"/>
      </w:pPr>
      <w:rPr>
        <w:rFonts w:ascii="Symbol" w:hAnsi="Symbol" w:hint="default"/>
      </w:rPr>
    </w:lvl>
    <w:lvl w:ilvl="1" w:tplc="5F56DEFC">
      <w:start w:val="1"/>
      <w:numFmt w:val="bullet"/>
      <w:lvlText w:val="o"/>
      <w:lvlJc w:val="left"/>
      <w:pPr>
        <w:ind w:left="1440" w:hanging="360"/>
      </w:pPr>
      <w:rPr>
        <w:rFonts w:ascii="Courier New" w:hAnsi="Courier New" w:hint="default"/>
      </w:rPr>
    </w:lvl>
    <w:lvl w:ilvl="2" w:tplc="00B8F438">
      <w:start w:val="1"/>
      <w:numFmt w:val="bullet"/>
      <w:lvlText w:val=""/>
      <w:lvlJc w:val="left"/>
      <w:pPr>
        <w:ind w:left="2160" w:hanging="360"/>
      </w:pPr>
      <w:rPr>
        <w:rFonts w:ascii="Wingdings" w:hAnsi="Wingdings" w:hint="default"/>
      </w:rPr>
    </w:lvl>
    <w:lvl w:ilvl="3" w:tplc="96802358">
      <w:start w:val="1"/>
      <w:numFmt w:val="bullet"/>
      <w:lvlText w:val=""/>
      <w:lvlJc w:val="left"/>
      <w:pPr>
        <w:ind w:left="2880" w:hanging="360"/>
      </w:pPr>
      <w:rPr>
        <w:rFonts w:ascii="Symbol" w:hAnsi="Symbol" w:hint="default"/>
      </w:rPr>
    </w:lvl>
    <w:lvl w:ilvl="4" w:tplc="4E822820">
      <w:start w:val="1"/>
      <w:numFmt w:val="bullet"/>
      <w:lvlText w:val="o"/>
      <w:lvlJc w:val="left"/>
      <w:pPr>
        <w:ind w:left="3600" w:hanging="360"/>
      </w:pPr>
      <w:rPr>
        <w:rFonts w:ascii="Courier New" w:hAnsi="Courier New" w:hint="default"/>
      </w:rPr>
    </w:lvl>
    <w:lvl w:ilvl="5" w:tplc="BBB8F23C">
      <w:start w:val="1"/>
      <w:numFmt w:val="bullet"/>
      <w:lvlText w:val=""/>
      <w:lvlJc w:val="left"/>
      <w:pPr>
        <w:ind w:left="4320" w:hanging="360"/>
      </w:pPr>
      <w:rPr>
        <w:rFonts w:ascii="Wingdings" w:hAnsi="Wingdings" w:hint="default"/>
      </w:rPr>
    </w:lvl>
    <w:lvl w:ilvl="6" w:tplc="8048F336">
      <w:start w:val="1"/>
      <w:numFmt w:val="bullet"/>
      <w:lvlText w:val=""/>
      <w:lvlJc w:val="left"/>
      <w:pPr>
        <w:ind w:left="5040" w:hanging="360"/>
      </w:pPr>
      <w:rPr>
        <w:rFonts w:ascii="Symbol" w:hAnsi="Symbol" w:hint="default"/>
      </w:rPr>
    </w:lvl>
    <w:lvl w:ilvl="7" w:tplc="29C49DF6">
      <w:start w:val="1"/>
      <w:numFmt w:val="bullet"/>
      <w:lvlText w:val="o"/>
      <w:lvlJc w:val="left"/>
      <w:pPr>
        <w:ind w:left="5760" w:hanging="360"/>
      </w:pPr>
      <w:rPr>
        <w:rFonts w:ascii="Courier New" w:hAnsi="Courier New" w:hint="default"/>
      </w:rPr>
    </w:lvl>
    <w:lvl w:ilvl="8" w:tplc="87B0DB34">
      <w:start w:val="1"/>
      <w:numFmt w:val="bullet"/>
      <w:lvlText w:val=""/>
      <w:lvlJc w:val="left"/>
      <w:pPr>
        <w:ind w:left="6480" w:hanging="360"/>
      </w:pPr>
      <w:rPr>
        <w:rFonts w:ascii="Wingdings" w:hAnsi="Wingdings" w:hint="default"/>
      </w:rPr>
    </w:lvl>
  </w:abstractNum>
  <w:abstractNum w:abstractNumId="16" w15:restartNumberingAfterBreak="0">
    <w:nsid w:val="48731767"/>
    <w:multiLevelType w:val="hybridMultilevel"/>
    <w:tmpl w:val="EF14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596B54"/>
    <w:multiLevelType w:val="hybridMultilevel"/>
    <w:tmpl w:val="E8B04BCA"/>
    <w:lvl w:ilvl="0" w:tplc="16E00968">
      <w:start w:val="1"/>
      <w:numFmt w:val="bullet"/>
      <w:lvlText w:val=""/>
      <w:lvlJc w:val="left"/>
      <w:pPr>
        <w:ind w:left="720" w:hanging="360"/>
      </w:pPr>
      <w:rPr>
        <w:rFonts w:ascii="Symbol" w:hAnsi="Symbol" w:hint="default"/>
      </w:rPr>
    </w:lvl>
    <w:lvl w:ilvl="1" w:tplc="214E36FC">
      <w:start w:val="1"/>
      <w:numFmt w:val="bullet"/>
      <w:lvlText w:val="o"/>
      <w:lvlJc w:val="left"/>
      <w:pPr>
        <w:ind w:left="1440" w:hanging="360"/>
      </w:pPr>
      <w:rPr>
        <w:rFonts w:ascii="Courier New" w:hAnsi="Courier New" w:hint="default"/>
      </w:rPr>
    </w:lvl>
    <w:lvl w:ilvl="2" w:tplc="F306F424">
      <w:start w:val="1"/>
      <w:numFmt w:val="bullet"/>
      <w:lvlText w:val=""/>
      <w:lvlJc w:val="left"/>
      <w:pPr>
        <w:ind w:left="2160" w:hanging="360"/>
      </w:pPr>
      <w:rPr>
        <w:rFonts w:ascii="Wingdings" w:hAnsi="Wingdings" w:hint="default"/>
      </w:rPr>
    </w:lvl>
    <w:lvl w:ilvl="3" w:tplc="A7BC4574">
      <w:start w:val="1"/>
      <w:numFmt w:val="bullet"/>
      <w:lvlText w:val=""/>
      <w:lvlJc w:val="left"/>
      <w:pPr>
        <w:ind w:left="2880" w:hanging="360"/>
      </w:pPr>
      <w:rPr>
        <w:rFonts w:ascii="Symbol" w:hAnsi="Symbol" w:hint="default"/>
      </w:rPr>
    </w:lvl>
    <w:lvl w:ilvl="4" w:tplc="C49C3C5E">
      <w:start w:val="1"/>
      <w:numFmt w:val="bullet"/>
      <w:lvlText w:val="o"/>
      <w:lvlJc w:val="left"/>
      <w:pPr>
        <w:ind w:left="3600" w:hanging="360"/>
      </w:pPr>
      <w:rPr>
        <w:rFonts w:ascii="Courier New" w:hAnsi="Courier New" w:hint="default"/>
      </w:rPr>
    </w:lvl>
    <w:lvl w:ilvl="5" w:tplc="66902F0A">
      <w:start w:val="1"/>
      <w:numFmt w:val="bullet"/>
      <w:lvlText w:val=""/>
      <w:lvlJc w:val="left"/>
      <w:pPr>
        <w:ind w:left="4320" w:hanging="360"/>
      </w:pPr>
      <w:rPr>
        <w:rFonts w:ascii="Wingdings" w:hAnsi="Wingdings" w:hint="default"/>
      </w:rPr>
    </w:lvl>
    <w:lvl w:ilvl="6" w:tplc="21E24C60">
      <w:start w:val="1"/>
      <w:numFmt w:val="bullet"/>
      <w:lvlText w:val=""/>
      <w:lvlJc w:val="left"/>
      <w:pPr>
        <w:ind w:left="5040" w:hanging="360"/>
      </w:pPr>
      <w:rPr>
        <w:rFonts w:ascii="Symbol" w:hAnsi="Symbol" w:hint="default"/>
      </w:rPr>
    </w:lvl>
    <w:lvl w:ilvl="7" w:tplc="61068DB6">
      <w:start w:val="1"/>
      <w:numFmt w:val="bullet"/>
      <w:lvlText w:val="o"/>
      <w:lvlJc w:val="left"/>
      <w:pPr>
        <w:ind w:left="5760" w:hanging="360"/>
      </w:pPr>
      <w:rPr>
        <w:rFonts w:ascii="Courier New" w:hAnsi="Courier New" w:hint="default"/>
      </w:rPr>
    </w:lvl>
    <w:lvl w:ilvl="8" w:tplc="E6D41672">
      <w:start w:val="1"/>
      <w:numFmt w:val="bullet"/>
      <w:lvlText w:val=""/>
      <w:lvlJc w:val="left"/>
      <w:pPr>
        <w:ind w:left="6480" w:hanging="360"/>
      </w:pPr>
      <w:rPr>
        <w:rFonts w:ascii="Wingdings" w:hAnsi="Wingdings" w:hint="default"/>
      </w:rPr>
    </w:lvl>
  </w:abstractNum>
  <w:abstractNum w:abstractNumId="18" w15:restartNumberingAfterBreak="0">
    <w:nsid w:val="4E01CAAC"/>
    <w:multiLevelType w:val="hybridMultilevel"/>
    <w:tmpl w:val="C4ACAE84"/>
    <w:lvl w:ilvl="0" w:tplc="7302A05E">
      <w:start w:val="1"/>
      <w:numFmt w:val="bullet"/>
      <w:lvlText w:val=""/>
      <w:lvlJc w:val="left"/>
      <w:pPr>
        <w:ind w:left="720" w:hanging="360"/>
      </w:pPr>
      <w:rPr>
        <w:rFonts w:ascii="Symbol" w:hAnsi="Symbol" w:hint="default"/>
      </w:rPr>
    </w:lvl>
    <w:lvl w:ilvl="1" w:tplc="DD14DC4E">
      <w:start w:val="1"/>
      <w:numFmt w:val="bullet"/>
      <w:lvlText w:val="o"/>
      <w:lvlJc w:val="left"/>
      <w:pPr>
        <w:ind w:left="1440" w:hanging="360"/>
      </w:pPr>
      <w:rPr>
        <w:rFonts w:ascii="Courier New" w:hAnsi="Courier New" w:hint="default"/>
      </w:rPr>
    </w:lvl>
    <w:lvl w:ilvl="2" w:tplc="36303F30">
      <w:start w:val="1"/>
      <w:numFmt w:val="bullet"/>
      <w:lvlText w:val=""/>
      <w:lvlJc w:val="left"/>
      <w:pPr>
        <w:ind w:left="2160" w:hanging="360"/>
      </w:pPr>
      <w:rPr>
        <w:rFonts w:ascii="Wingdings" w:hAnsi="Wingdings" w:hint="default"/>
      </w:rPr>
    </w:lvl>
    <w:lvl w:ilvl="3" w:tplc="9BB4EB3C">
      <w:start w:val="1"/>
      <w:numFmt w:val="bullet"/>
      <w:lvlText w:val=""/>
      <w:lvlJc w:val="left"/>
      <w:pPr>
        <w:ind w:left="2880" w:hanging="360"/>
      </w:pPr>
      <w:rPr>
        <w:rFonts w:ascii="Symbol" w:hAnsi="Symbol" w:hint="default"/>
      </w:rPr>
    </w:lvl>
    <w:lvl w:ilvl="4" w:tplc="ED22B0A6">
      <w:start w:val="1"/>
      <w:numFmt w:val="bullet"/>
      <w:lvlText w:val="o"/>
      <w:lvlJc w:val="left"/>
      <w:pPr>
        <w:ind w:left="3600" w:hanging="360"/>
      </w:pPr>
      <w:rPr>
        <w:rFonts w:ascii="Courier New" w:hAnsi="Courier New" w:hint="default"/>
      </w:rPr>
    </w:lvl>
    <w:lvl w:ilvl="5" w:tplc="474EC8AE">
      <w:start w:val="1"/>
      <w:numFmt w:val="bullet"/>
      <w:lvlText w:val=""/>
      <w:lvlJc w:val="left"/>
      <w:pPr>
        <w:ind w:left="4320" w:hanging="360"/>
      </w:pPr>
      <w:rPr>
        <w:rFonts w:ascii="Wingdings" w:hAnsi="Wingdings" w:hint="default"/>
      </w:rPr>
    </w:lvl>
    <w:lvl w:ilvl="6" w:tplc="7752FEF2">
      <w:start w:val="1"/>
      <w:numFmt w:val="bullet"/>
      <w:lvlText w:val=""/>
      <w:lvlJc w:val="left"/>
      <w:pPr>
        <w:ind w:left="5040" w:hanging="360"/>
      </w:pPr>
      <w:rPr>
        <w:rFonts w:ascii="Symbol" w:hAnsi="Symbol" w:hint="default"/>
      </w:rPr>
    </w:lvl>
    <w:lvl w:ilvl="7" w:tplc="265E6A0C">
      <w:start w:val="1"/>
      <w:numFmt w:val="bullet"/>
      <w:lvlText w:val="o"/>
      <w:lvlJc w:val="left"/>
      <w:pPr>
        <w:ind w:left="5760" w:hanging="360"/>
      </w:pPr>
      <w:rPr>
        <w:rFonts w:ascii="Courier New" w:hAnsi="Courier New" w:hint="default"/>
      </w:rPr>
    </w:lvl>
    <w:lvl w:ilvl="8" w:tplc="AEEABDAC">
      <w:start w:val="1"/>
      <w:numFmt w:val="bullet"/>
      <w:lvlText w:val=""/>
      <w:lvlJc w:val="left"/>
      <w:pPr>
        <w:ind w:left="6480" w:hanging="360"/>
      </w:pPr>
      <w:rPr>
        <w:rFonts w:ascii="Wingdings" w:hAnsi="Wingdings" w:hint="default"/>
      </w:rPr>
    </w:lvl>
  </w:abstractNum>
  <w:abstractNum w:abstractNumId="19" w15:restartNumberingAfterBreak="0">
    <w:nsid w:val="6BAF5B8E"/>
    <w:multiLevelType w:val="hybridMultilevel"/>
    <w:tmpl w:val="54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E71BCA"/>
    <w:multiLevelType w:val="hybridMultilevel"/>
    <w:tmpl w:val="8E9A1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90765E"/>
    <w:multiLevelType w:val="hybridMultilevel"/>
    <w:tmpl w:val="C24ED612"/>
    <w:lvl w:ilvl="0" w:tplc="333E4BC8">
      <w:start w:val="1"/>
      <w:numFmt w:val="decimal"/>
      <w:lvlText w:val="%1."/>
      <w:lvlJc w:val="left"/>
      <w:pPr>
        <w:ind w:left="720" w:hanging="360"/>
      </w:pPr>
    </w:lvl>
    <w:lvl w:ilvl="1" w:tplc="A4C0F302">
      <w:start w:val="1"/>
      <w:numFmt w:val="lowerLetter"/>
      <w:lvlText w:val="%2."/>
      <w:lvlJc w:val="left"/>
      <w:pPr>
        <w:ind w:left="1440" w:hanging="360"/>
      </w:pPr>
    </w:lvl>
    <w:lvl w:ilvl="2" w:tplc="27E6F86C">
      <w:start w:val="1"/>
      <w:numFmt w:val="lowerRoman"/>
      <w:lvlText w:val="%3."/>
      <w:lvlJc w:val="right"/>
      <w:pPr>
        <w:ind w:left="2160" w:hanging="180"/>
      </w:pPr>
    </w:lvl>
    <w:lvl w:ilvl="3" w:tplc="CEEEFA18">
      <w:start w:val="1"/>
      <w:numFmt w:val="decimal"/>
      <w:lvlText w:val="%4."/>
      <w:lvlJc w:val="left"/>
      <w:pPr>
        <w:ind w:left="2880" w:hanging="360"/>
      </w:pPr>
    </w:lvl>
    <w:lvl w:ilvl="4" w:tplc="0E1456FE">
      <w:start w:val="1"/>
      <w:numFmt w:val="lowerLetter"/>
      <w:lvlText w:val="%5."/>
      <w:lvlJc w:val="left"/>
      <w:pPr>
        <w:ind w:left="3600" w:hanging="360"/>
      </w:pPr>
    </w:lvl>
    <w:lvl w:ilvl="5" w:tplc="A58A4EE2">
      <w:start w:val="1"/>
      <w:numFmt w:val="lowerRoman"/>
      <w:lvlText w:val="%6."/>
      <w:lvlJc w:val="right"/>
      <w:pPr>
        <w:ind w:left="4320" w:hanging="180"/>
      </w:pPr>
    </w:lvl>
    <w:lvl w:ilvl="6" w:tplc="9C281B66">
      <w:start w:val="1"/>
      <w:numFmt w:val="decimal"/>
      <w:lvlText w:val="%7."/>
      <w:lvlJc w:val="left"/>
      <w:pPr>
        <w:ind w:left="5040" w:hanging="360"/>
      </w:pPr>
    </w:lvl>
    <w:lvl w:ilvl="7" w:tplc="80280548">
      <w:start w:val="1"/>
      <w:numFmt w:val="lowerLetter"/>
      <w:lvlText w:val="%8."/>
      <w:lvlJc w:val="left"/>
      <w:pPr>
        <w:ind w:left="5760" w:hanging="360"/>
      </w:pPr>
    </w:lvl>
    <w:lvl w:ilvl="8" w:tplc="FBB867CA">
      <w:start w:val="1"/>
      <w:numFmt w:val="lowerRoman"/>
      <w:lvlText w:val="%9."/>
      <w:lvlJc w:val="right"/>
      <w:pPr>
        <w:ind w:left="6480" w:hanging="180"/>
      </w:pPr>
    </w:lvl>
  </w:abstractNum>
  <w:num w:numId="1" w16cid:durableId="1012532229">
    <w:abstractNumId w:val="21"/>
  </w:num>
  <w:num w:numId="2" w16cid:durableId="1755738681">
    <w:abstractNumId w:val="15"/>
  </w:num>
  <w:num w:numId="3" w16cid:durableId="1216504064">
    <w:abstractNumId w:val="11"/>
  </w:num>
  <w:num w:numId="4" w16cid:durableId="772938005">
    <w:abstractNumId w:val="14"/>
  </w:num>
  <w:num w:numId="5" w16cid:durableId="996765897">
    <w:abstractNumId w:val="18"/>
  </w:num>
  <w:num w:numId="6" w16cid:durableId="1818304321">
    <w:abstractNumId w:val="10"/>
  </w:num>
  <w:num w:numId="7" w16cid:durableId="925264965">
    <w:abstractNumId w:val="17"/>
  </w:num>
  <w:num w:numId="8" w16cid:durableId="99953070">
    <w:abstractNumId w:val="13"/>
  </w:num>
  <w:num w:numId="9" w16cid:durableId="2074036304">
    <w:abstractNumId w:val="9"/>
  </w:num>
  <w:num w:numId="10" w16cid:durableId="1764105830">
    <w:abstractNumId w:val="7"/>
  </w:num>
  <w:num w:numId="11" w16cid:durableId="605891845">
    <w:abstractNumId w:val="6"/>
  </w:num>
  <w:num w:numId="12" w16cid:durableId="1247961806">
    <w:abstractNumId w:val="5"/>
  </w:num>
  <w:num w:numId="13" w16cid:durableId="1049114240">
    <w:abstractNumId w:val="4"/>
  </w:num>
  <w:num w:numId="14" w16cid:durableId="710693471">
    <w:abstractNumId w:val="8"/>
  </w:num>
  <w:num w:numId="15" w16cid:durableId="505293897">
    <w:abstractNumId w:val="3"/>
  </w:num>
  <w:num w:numId="16" w16cid:durableId="735931718">
    <w:abstractNumId w:val="2"/>
  </w:num>
  <w:num w:numId="17" w16cid:durableId="2103263080">
    <w:abstractNumId w:val="1"/>
  </w:num>
  <w:num w:numId="18" w16cid:durableId="236593553">
    <w:abstractNumId w:val="0"/>
  </w:num>
  <w:num w:numId="19" w16cid:durableId="220752289">
    <w:abstractNumId w:val="9"/>
    <w:lvlOverride w:ilvl="0">
      <w:startOverride w:val="1"/>
    </w:lvlOverride>
  </w:num>
  <w:num w:numId="20" w16cid:durableId="1034037939">
    <w:abstractNumId w:val="12"/>
  </w:num>
  <w:num w:numId="21" w16cid:durableId="1654871754">
    <w:abstractNumId w:val="16"/>
  </w:num>
  <w:num w:numId="22" w16cid:durableId="391732895">
    <w:abstractNumId w:val="19"/>
  </w:num>
  <w:num w:numId="23" w16cid:durableId="121597267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rrel Fincher">
    <w15:presenceInfo w15:providerId="AD" w15:userId="S::dfincher@pittstate.edu::a7ee16c3-9b91-4b34-b0de-3e56db12bc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1B"/>
    <w:rsid w:val="00015CC4"/>
    <w:rsid w:val="00015FE5"/>
    <w:rsid w:val="00023EED"/>
    <w:rsid w:val="00035A17"/>
    <w:rsid w:val="00037CAD"/>
    <w:rsid w:val="0004136B"/>
    <w:rsid w:val="000437A8"/>
    <w:rsid w:val="00056249"/>
    <w:rsid w:val="0006638C"/>
    <w:rsid w:val="000748DE"/>
    <w:rsid w:val="0008323D"/>
    <w:rsid w:val="00083344"/>
    <w:rsid w:val="000841CC"/>
    <w:rsid w:val="00087A6A"/>
    <w:rsid w:val="00090F5A"/>
    <w:rsid w:val="000965EE"/>
    <w:rsid w:val="0009773E"/>
    <w:rsid w:val="000A3482"/>
    <w:rsid w:val="000A70F8"/>
    <w:rsid w:val="000B28E6"/>
    <w:rsid w:val="000C474A"/>
    <w:rsid w:val="000C57D5"/>
    <w:rsid w:val="000C74E4"/>
    <w:rsid w:val="000D004E"/>
    <w:rsid w:val="000D04B0"/>
    <w:rsid w:val="000D5DAB"/>
    <w:rsid w:val="000D7D2F"/>
    <w:rsid w:val="000E0436"/>
    <w:rsid w:val="000F3A27"/>
    <w:rsid w:val="0010373B"/>
    <w:rsid w:val="001051A3"/>
    <w:rsid w:val="00105AC4"/>
    <w:rsid w:val="00110D06"/>
    <w:rsid w:val="00121BB8"/>
    <w:rsid w:val="00123496"/>
    <w:rsid w:val="001251BB"/>
    <w:rsid w:val="00125673"/>
    <w:rsid w:val="00150281"/>
    <w:rsid w:val="001511F9"/>
    <w:rsid w:val="0016520B"/>
    <w:rsid w:val="001655E6"/>
    <w:rsid w:val="00182A1B"/>
    <w:rsid w:val="00184743"/>
    <w:rsid w:val="00191AFB"/>
    <w:rsid w:val="00192A7D"/>
    <w:rsid w:val="00197760"/>
    <w:rsid w:val="00197DC8"/>
    <w:rsid w:val="001B0DCD"/>
    <w:rsid w:val="001B3B2A"/>
    <w:rsid w:val="001D00FB"/>
    <w:rsid w:val="001E1500"/>
    <w:rsid w:val="001F1FEE"/>
    <w:rsid w:val="001F219B"/>
    <w:rsid w:val="001F2DB0"/>
    <w:rsid w:val="001F7257"/>
    <w:rsid w:val="0021469A"/>
    <w:rsid w:val="002154AC"/>
    <w:rsid w:val="0021711C"/>
    <w:rsid w:val="0023345B"/>
    <w:rsid w:val="002361D9"/>
    <w:rsid w:val="00236DC5"/>
    <w:rsid w:val="00241A53"/>
    <w:rsid w:val="002455FF"/>
    <w:rsid w:val="002625AE"/>
    <w:rsid w:val="002673B4"/>
    <w:rsid w:val="00270664"/>
    <w:rsid w:val="00274DB3"/>
    <w:rsid w:val="00276B39"/>
    <w:rsid w:val="002941F5"/>
    <w:rsid w:val="0029430B"/>
    <w:rsid w:val="002A0BE1"/>
    <w:rsid w:val="002A11E1"/>
    <w:rsid w:val="002A7727"/>
    <w:rsid w:val="002B5385"/>
    <w:rsid w:val="002C4C1E"/>
    <w:rsid w:val="002CBFA5"/>
    <w:rsid w:val="002E32E1"/>
    <w:rsid w:val="002E39F2"/>
    <w:rsid w:val="002E4DD0"/>
    <w:rsid w:val="002F32F7"/>
    <w:rsid w:val="002F5095"/>
    <w:rsid w:val="00324255"/>
    <w:rsid w:val="003319DF"/>
    <w:rsid w:val="00332FC8"/>
    <w:rsid w:val="0034209B"/>
    <w:rsid w:val="0034545D"/>
    <w:rsid w:val="00354B8E"/>
    <w:rsid w:val="00371CD8"/>
    <w:rsid w:val="003904CF"/>
    <w:rsid w:val="00390CC1"/>
    <w:rsid w:val="00390FC1"/>
    <w:rsid w:val="0039162D"/>
    <w:rsid w:val="003A679A"/>
    <w:rsid w:val="003B1A59"/>
    <w:rsid w:val="003D219A"/>
    <w:rsid w:val="003D426B"/>
    <w:rsid w:val="003F3112"/>
    <w:rsid w:val="00405F14"/>
    <w:rsid w:val="00415AE8"/>
    <w:rsid w:val="0042142E"/>
    <w:rsid w:val="004306BA"/>
    <w:rsid w:val="0045128E"/>
    <w:rsid w:val="0045F6CA"/>
    <w:rsid w:val="00461058"/>
    <w:rsid w:val="004706A1"/>
    <w:rsid w:val="00476ECC"/>
    <w:rsid w:val="0048496A"/>
    <w:rsid w:val="00494DB7"/>
    <w:rsid w:val="004B300A"/>
    <w:rsid w:val="004B7F38"/>
    <w:rsid w:val="004D0339"/>
    <w:rsid w:val="004D1977"/>
    <w:rsid w:val="004D624B"/>
    <w:rsid w:val="004D64ED"/>
    <w:rsid w:val="004E7B25"/>
    <w:rsid w:val="00505758"/>
    <w:rsid w:val="00507B37"/>
    <w:rsid w:val="0051393E"/>
    <w:rsid w:val="00514AE4"/>
    <w:rsid w:val="00523B7B"/>
    <w:rsid w:val="00526F1B"/>
    <w:rsid w:val="00533544"/>
    <w:rsid w:val="00534C22"/>
    <w:rsid w:val="005542D1"/>
    <w:rsid w:val="00556E6C"/>
    <w:rsid w:val="005639BC"/>
    <w:rsid w:val="00564104"/>
    <w:rsid w:val="00581FBE"/>
    <w:rsid w:val="00583444"/>
    <w:rsid w:val="005928DC"/>
    <w:rsid w:val="005A3DEC"/>
    <w:rsid w:val="005C4642"/>
    <w:rsid w:val="005C4AB6"/>
    <w:rsid w:val="005C5AEE"/>
    <w:rsid w:val="005C7CBE"/>
    <w:rsid w:val="005D2FDD"/>
    <w:rsid w:val="005D37CE"/>
    <w:rsid w:val="005D4149"/>
    <w:rsid w:val="005F6A50"/>
    <w:rsid w:val="0060465E"/>
    <w:rsid w:val="00605C16"/>
    <w:rsid w:val="00607F42"/>
    <w:rsid w:val="00610155"/>
    <w:rsid w:val="0061388C"/>
    <w:rsid w:val="006324F6"/>
    <w:rsid w:val="00632EFD"/>
    <w:rsid w:val="00663356"/>
    <w:rsid w:val="0069F30F"/>
    <w:rsid w:val="006B0B94"/>
    <w:rsid w:val="006B7D1D"/>
    <w:rsid w:val="006C0143"/>
    <w:rsid w:val="006C5636"/>
    <w:rsid w:val="006D4BB7"/>
    <w:rsid w:val="006D5BEC"/>
    <w:rsid w:val="006F192B"/>
    <w:rsid w:val="006F58A6"/>
    <w:rsid w:val="007020B1"/>
    <w:rsid w:val="0071551E"/>
    <w:rsid w:val="00724273"/>
    <w:rsid w:val="00730BAC"/>
    <w:rsid w:val="00744DF3"/>
    <w:rsid w:val="00745892"/>
    <w:rsid w:val="00752C5D"/>
    <w:rsid w:val="00753BAC"/>
    <w:rsid w:val="007576FE"/>
    <w:rsid w:val="007613AD"/>
    <w:rsid w:val="007648EA"/>
    <w:rsid w:val="00773110"/>
    <w:rsid w:val="00774612"/>
    <w:rsid w:val="00775FBC"/>
    <w:rsid w:val="00781EEB"/>
    <w:rsid w:val="00795F6E"/>
    <w:rsid w:val="007A262A"/>
    <w:rsid w:val="007A3F1F"/>
    <w:rsid w:val="007C2A25"/>
    <w:rsid w:val="007D2CC8"/>
    <w:rsid w:val="007E272E"/>
    <w:rsid w:val="007E6A44"/>
    <w:rsid w:val="007F771E"/>
    <w:rsid w:val="008041F9"/>
    <w:rsid w:val="0081469C"/>
    <w:rsid w:val="00820268"/>
    <w:rsid w:val="00845FA3"/>
    <w:rsid w:val="0086AE9A"/>
    <w:rsid w:val="00874337"/>
    <w:rsid w:val="00890468"/>
    <w:rsid w:val="008969F5"/>
    <w:rsid w:val="00897AC6"/>
    <w:rsid w:val="008E5BA8"/>
    <w:rsid w:val="00911A67"/>
    <w:rsid w:val="00925A97"/>
    <w:rsid w:val="00937092"/>
    <w:rsid w:val="0095158A"/>
    <w:rsid w:val="00956079"/>
    <w:rsid w:val="00962F0C"/>
    <w:rsid w:val="009673C8"/>
    <w:rsid w:val="009A1033"/>
    <w:rsid w:val="009A480D"/>
    <w:rsid w:val="009C6899"/>
    <w:rsid w:val="009E360D"/>
    <w:rsid w:val="00A064F9"/>
    <w:rsid w:val="00A2667A"/>
    <w:rsid w:val="00A454D0"/>
    <w:rsid w:val="00A64939"/>
    <w:rsid w:val="00A66E38"/>
    <w:rsid w:val="00A950B8"/>
    <w:rsid w:val="00AB14ED"/>
    <w:rsid w:val="00AB6819"/>
    <w:rsid w:val="00AC06E1"/>
    <w:rsid w:val="00AC2128"/>
    <w:rsid w:val="00AD204F"/>
    <w:rsid w:val="00AD6112"/>
    <w:rsid w:val="00AE0356"/>
    <w:rsid w:val="00AE694F"/>
    <w:rsid w:val="00AEE12F"/>
    <w:rsid w:val="00AF1A49"/>
    <w:rsid w:val="00B02DB6"/>
    <w:rsid w:val="00B03CBC"/>
    <w:rsid w:val="00B07C5B"/>
    <w:rsid w:val="00B07C8F"/>
    <w:rsid w:val="00B11428"/>
    <w:rsid w:val="00B12771"/>
    <w:rsid w:val="00B37540"/>
    <w:rsid w:val="00B40461"/>
    <w:rsid w:val="00B421B9"/>
    <w:rsid w:val="00B44406"/>
    <w:rsid w:val="00B47938"/>
    <w:rsid w:val="00B55781"/>
    <w:rsid w:val="00B61BD1"/>
    <w:rsid w:val="00B63C8F"/>
    <w:rsid w:val="00B71650"/>
    <w:rsid w:val="00B73B42"/>
    <w:rsid w:val="00B75123"/>
    <w:rsid w:val="00B8E75B"/>
    <w:rsid w:val="00B928EE"/>
    <w:rsid w:val="00BA7B6A"/>
    <w:rsid w:val="00BBAAFD"/>
    <w:rsid w:val="00BD2D53"/>
    <w:rsid w:val="00BE3636"/>
    <w:rsid w:val="00BFBD6D"/>
    <w:rsid w:val="00C07074"/>
    <w:rsid w:val="00C12C5B"/>
    <w:rsid w:val="00C25441"/>
    <w:rsid w:val="00C348DE"/>
    <w:rsid w:val="00C34A71"/>
    <w:rsid w:val="00C46DD9"/>
    <w:rsid w:val="00C470A5"/>
    <w:rsid w:val="00C47719"/>
    <w:rsid w:val="00C63075"/>
    <w:rsid w:val="00C644CE"/>
    <w:rsid w:val="00C67B81"/>
    <w:rsid w:val="00C67B8E"/>
    <w:rsid w:val="00C7649B"/>
    <w:rsid w:val="00C910B9"/>
    <w:rsid w:val="00CB38A4"/>
    <w:rsid w:val="00CB5C48"/>
    <w:rsid w:val="00CD2793"/>
    <w:rsid w:val="00CD5756"/>
    <w:rsid w:val="00CE00AB"/>
    <w:rsid w:val="00CE0889"/>
    <w:rsid w:val="00CF1876"/>
    <w:rsid w:val="00CF6366"/>
    <w:rsid w:val="00D05491"/>
    <w:rsid w:val="00D06452"/>
    <w:rsid w:val="00D06531"/>
    <w:rsid w:val="00D10C47"/>
    <w:rsid w:val="00D23C96"/>
    <w:rsid w:val="00D2461D"/>
    <w:rsid w:val="00D30D5D"/>
    <w:rsid w:val="00D367AF"/>
    <w:rsid w:val="00D42BB9"/>
    <w:rsid w:val="00D46ED9"/>
    <w:rsid w:val="00D50097"/>
    <w:rsid w:val="00D7611A"/>
    <w:rsid w:val="00D84613"/>
    <w:rsid w:val="00D94485"/>
    <w:rsid w:val="00DC2C83"/>
    <w:rsid w:val="00DC7119"/>
    <w:rsid w:val="00DE3FC2"/>
    <w:rsid w:val="00DF2294"/>
    <w:rsid w:val="00DF6DBA"/>
    <w:rsid w:val="00E04ECE"/>
    <w:rsid w:val="00E075B9"/>
    <w:rsid w:val="00E151DC"/>
    <w:rsid w:val="00E25C70"/>
    <w:rsid w:val="00E3515E"/>
    <w:rsid w:val="00E42E33"/>
    <w:rsid w:val="00E53012"/>
    <w:rsid w:val="00E63DC2"/>
    <w:rsid w:val="00E65A45"/>
    <w:rsid w:val="00E7658D"/>
    <w:rsid w:val="00E767D3"/>
    <w:rsid w:val="00E776BD"/>
    <w:rsid w:val="00E8648E"/>
    <w:rsid w:val="00E9098C"/>
    <w:rsid w:val="00EA1569"/>
    <w:rsid w:val="00EA60FA"/>
    <w:rsid w:val="00EC2FBC"/>
    <w:rsid w:val="00EC5CCE"/>
    <w:rsid w:val="00ED2514"/>
    <w:rsid w:val="00EE7A13"/>
    <w:rsid w:val="00EE7BDF"/>
    <w:rsid w:val="00F01526"/>
    <w:rsid w:val="00F02429"/>
    <w:rsid w:val="00F15EE1"/>
    <w:rsid w:val="00F30C34"/>
    <w:rsid w:val="00F477CE"/>
    <w:rsid w:val="00F61F9D"/>
    <w:rsid w:val="00F64D25"/>
    <w:rsid w:val="00F727FD"/>
    <w:rsid w:val="00F7777C"/>
    <w:rsid w:val="00FA5D34"/>
    <w:rsid w:val="00FB6108"/>
    <w:rsid w:val="00FB70DC"/>
    <w:rsid w:val="00FE2B4A"/>
    <w:rsid w:val="00FE2E74"/>
    <w:rsid w:val="00FF30C7"/>
    <w:rsid w:val="00FF597B"/>
    <w:rsid w:val="00FF5C1B"/>
    <w:rsid w:val="01139E5E"/>
    <w:rsid w:val="0114E20F"/>
    <w:rsid w:val="01291C10"/>
    <w:rsid w:val="012B0742"/>
    <w:rsid w:val="01343718"/>
    <w:rsid w:val="0152EA70"/>
    <w:rsid w:val="015FDC79"/>
    <w:rsid w:val="0163538D"/>
    <w:rsid w:val="01A8042A"/>
    <w:rsid w:val="01AE04F7"/>
    <w:rsid w:val="01B5D501"/>
    <w:rsid w:val="01C07D3D"/>
    <w:rsid w:val="01C66616"/>
    <w:rsid w:val="01C799CD"/>
    <w:rsid w:val="01CB1729"/>
    <w:rsid w:val="01D6DEA6"/>
    <w:rsid w:val="01E06207"/>
    <w:rsid w:val="01F3F01F"/>
    <w:rsid w:val="01F40853"/>
    <w:rsid w:val="01F7C72D"/>
    <w:rsid w:val="023C7EA3"/>
    <w:rsid w:val="0244B9A3"/>
    <w:rsid w:val="025DFFEB"/>
    <w:rsid w:val="026EB1BC"/>
    <w:rsid w:val="027AF65F"/>
    <w:rsid w:val="02871F67"/>
    <w:rsid w:val="028F4E2D"/>
    <w:rsid w:val="029C0539"/>
    <w:rsid w:val="02A1CCC6"/>
    <w:rsid w:val="02A924FC"/>
    <w:rsid w:val="02BBE148"/>
    <w:rsid w:val="02E262A3"/>
    <w:rsid w:val="02F045FC"/>
    <w:rsid w:val="030588E5"/>
    <w:rsid w:val="0310A8A5"/>
    <w:rsid w:val="0322F591"/>
    <w:rsid w:val="035FE20D"/>
    <w:rsid w:val="036A5090"/>
    <w:rsid w:val="03B6B46F"/>
    <w:rsid w:val="03B7069D"/>
    <w:rsid w:val="03BA21C3"/>
    <w:rsid w:val="03C0C2FC"/>
    <w:rsid w:val="03F5992F"/>
    <w:rsid w:val="040928A5"/>
    <w:rsid w:val="040D0C14"/>
    <w:rsid w:val="044AA09A"/>
    <w:rsid w:val="046374EB"/>
    <w:rsid w:val="04781294"/>
    <w:rsid w:val="0490F2C4"/>
    <w:rsid w:val="04939D45"/>
    <w:rsid w:val="04AA6021"/>
    <w:rsid w:val="04C1985D"/>
    <w:rsid w:val="05029096"/>
    <w:rsid w:val="0503C163"/>
    <w:rsid w:val="052A1E53"/>
    <w:rsid w:val="056B3DF9"/>
    <w:rsid w:val="0585E6D9"/>
    <w:rsid w:val="058A8E4B"/>
    <w:rsid w:val="05DBC96B"/>
    <w:rsid w:val="05EDAEB7"/>
    <w:rsid w:val="05FBDA90"/>
    <w:rsid w:val="06009CF9"/>
    <w:rsid w:val="060B21D0"/>
    <w:rsid w:val="061D9C53"/>
    <w:rsid w:val="0621B414"/>
    <w:rsid w:val="06237EF4"/>
    <w:rsid w:val="062586B2"/>
    <w:rsid w:val="064EB9AC"/>
    <w:rsid w:val="0651E423"/>
    <w:rsid w:val="0658D143"/>
    <w:rsid w:val="0668F042"/>
    <w:rsid w:val="066A01B3"/>
    <w:rsid w:val="067E2AA6"/>
    <w:rsid w:val="06893AE1"/>
    <w:rsid w:val="06967F35"/>
    <w:rsid w:val="06AB24AA"/>
    <w:rsid w:val="06B7F619"/>
    <w:rsid w:val="06D623C5"/>
    <w:rsid w:val="06EADA9D"/>
    <w:rsid w:val="06FA8925"/>
    <w:rsid w:val="0703B7B1"/>
    <w:rsid w:val="0707AC69"/>
    <w:rsid w:val="0715582E"/>
    <w:rsid w:val="074166A0"/>
    <w:rsid w:val="0791A132"/>
    <w:rsid w:val="0792386F"/>
    <w:rsid w:val="07A998B3"/>
    <w:rsid w:val="07ACE90E"/>
    <w:rsid w:val="07BD4A93"/>
    <w:rsid w:val="07C15713"/>
    <w:rsid w:val="07C7EAA8"/>
    <w:rsid w:val="07C89D2E"/>
    <w:rsid w:val="07DFE966"/>
    <w:rsid w:val="07E04F21"/>
    <w:rsid w:val="07E449D5"/>
    <w:rsid w:val="07F85B65"/>
    <w:rsid w:val="08084931"/>
    <w:rsid w:val="080A65DD"/>
    <w:rsid w:val="082A35DA"/>
    <w:rsid w:val="0830867F"/>
    <w:rsid w:val="08440729"/>
    <w:rsid w:val="08557B8C"/>
    <w:rsid w:val="08593225"/>
    <w:rsid w:val="08605543"/>
    <w:rsid w:val="087C8D87"/>
    <w:rsid w:val="0880C676"/>
    <w:rsid w:val="08938184"/>
    <w:rsid w:val="08B6724F"/>
    <w:rsid w:val="08B9F314"/>
    <w:rsid w:val="08CA2EEB"/>
    <w:rsid w:val="08CFD4FF"/>
    <w:rsid w:val="08D27680"/>
    <w:rsid w:val="08E698EE"/>
    <w:rsid w:val="08F0B2CC"/>
    <w:rsid w:val="08F88053"/>
    <w:rsid w:val="08FE8FB1"/>
    <w:rsid w:val="090A39BA"/>
    <w:rsid w:val="094F1C1D"/>
    <w:rsid w:val="094FEE45"/>
    <w:rsid w:val="0950AA9F"/>
    <w:rsid w:val="09623931"/>
    <w:rsid w:val="096FE6EA"/>
    <w:rsid w:val="097CB03A"/>
    <w:rsid w:val="099B4340"/>
    <w:rsid w:val="09AF9D75"/>
    <w:rsid w:val="09C47E10"/>
    <w:rsid w:val="09D3CAEA"/>
    <w:rsid w:val="09FA8840"/>
    <w:rsid w:val="09FFAFED"/>
    <w:rsid w:val="0A203E91"/>
    <w:rsid w:val="0A348751"/>
    <w:rsid w:val="0A3856B1"/>
    <w:rsid w:val="0A4172E1"/>
    <w:rsid w:val="0A5E6BE1"/>
    <w:rsid w:val="0A62A468"/>
    <w:rsid w:val="0A94BE7E"/>
    <w:rsid w:val="0AACFDD5"/>
    <w:rsid w:val="0AAF3620"/>
    <w:rsid w:val="0AC2B6B8"/>
    <w:rsid w:val="0AC7D624"/>
    <w:rsid w:val="0AD28339"/>
    <w:rsid w:val="0ADC0ECF"/>
    <w:rsid w:val="0AF10D76"/>
    <w:rsid w:val="0AF3F744"/>
    <w:rsid w:val="0AF8F7D5"/>
    <w:rsid w:val="0AFCAE63"/>
    <w:rsid w:val="0B03B1CA"/>
    <w:rsid w:val="0B095D88"/>
    <w:rsid w:val="0B22F6DD"/>
    <w:rsid w:val="0B483474"/>
    <w:rsid w:val="0B490270"/>
    <w:rsid w:val="0B5A9DF9"/>
    <w:rsid w:val="0B6FC43D"/>
    <w:rsid w:val="0B7C0C5C"/>
    <w:rsid w:val="0B83B737"/>
    <w:rsid w:val="0BB9F522"/>
    <w:rsid w:val="0BD1D8A1"/>
    <w:rsid w:val="0BDE4C13"/>
    <w:rsid w:val="0BED8612"/>
    <w:rsid w:val="0BF0767B"/>
    <w:rsid w:val="0BF0A76A"/>
    <w:rsid w:val="0C02EA6F"/>
    <w:rsid w:val="0C147E2F"/>
    <w:rsid w:val="0C15576E"/>
    <w:rsid w:val="0C28E0B9"/>
    <w:rsid w:val="0C2B97C4"/>
    <w:rsid w:val="0C363073"/>
    <w:rsid w:val="0C3B7457"/>
    <w:rsid w:val="0C485659"/>
    <w:rsid w:val="0C5B63D6"/>
    <w:rsid w:val="0C8926BB"/>
    <w:rsid w:val="0C91D1CB"/>
    <w:rsid w:val="0CADCA9C"/>
    <w:rsid w:val="0CC94E25"/>
    <w:rsid w:val="0CD8ED25"/>
    <w:rsid w:val="0CE34035"/>
    <w:rsid w:val="0CE946F7"/>
    <w:rsid w:val="0CF0CCA4"/>
    <w:rsid w:val="0CFCC2D7"/>
    <w:rsid w:val="0D3789FB"/>
    <w:rsid w:val="0D3E99AF"/>
    <w:rsid w:val="0D5F2988"/>
    <w:rsid w:val="0D642EF2"/>
    <w:rsid w:val="0D79A234"/>
    <w:rsid w:val="0D7F4602"/>
    <w:rsid w:val="0D8D6437"/>
    <w:rsid w:val="0D9008B6"/>
    <w:rsid w:val="0D994373"/>
    <w:rsid w:val="0DCBA168"/>
    <w:rsid w:val="0DD92C7A"/>
    <w:rsid w:val="0E00E2B6"/>
    <w:rsid w:val="0E08F410"/>
    <w:rsid w:val="0E4F09F9"/>
    <w:rsid w:val="0E59B139"/>
    <w:rsid w:val="0E648F9E"/>
    <w:rsid w:val="0E6558FD"/>
    <w:rsid w:val="0E70259F"/>
    <w:rsid w:val="0E707592"/>
    <w:rsid w:val="0E74BD86"/>
    <w:rsid w:val="0E7F5BF3"/>
    <w:rsid w:val="0E85F11C"/>
    <w:rsid w:val="0E9CB2F3"/>
    <w:rsid w:val="0EA601EC"/>
    <w:rsid w:val="0EDDC48B"/>
    <w:rsid w:val="0EDF996E"/>
    <w:rsid w:val="0EE87A6E"/>
    <w:rsid w:val="0EF3C6A0"/>
    <w:rsid w:val="0EFD78BC"/>
    <w:rsid w:val="0F146311"/>
    <w:rsid w:val="0F26834D"/>
    <w:rsid w:val="0F4B4478"/>
    <w:rsid w:val="0F67139D"/>
    <w:rsid w:val="0F927A02"/>
    <w:rsid w:val="0FA286CE"/>
    <w:rsid w:val="0FB10E4F"/>
    <w:rsid w:val="0FBC0073"/>
    <w:rsid w:val="0FDA01CF"/>
    <w:rsid w:val="0FDA517E"/>
    <w:rsid w:val="0FE4F146"/>
    <w:rsid w:val="0FF35AC9"/>
    <w:rsid w:val="10108DE7"/>
    <w:rsid w:val="10116229"/>
    <w:rsid w:val="10789459"/>
    <w:rsid w:val="10942DC3"/>
    <w:rsid w:val="109E66EC"/>
    <w:rsid w:val="10D1520D"/>
    <w:rsid w:val="10D540D0"/>
    <w:rsid w:val="10D69340"/>
    <w:rsid w:val="10DAE9B6"/>
    <w:rsid w:val="10E8CA7F"/>
    <w:rsid w:val="10E922D0"/>
    <w:rsid w:val="10F14ED5"/>
    <w:rsid w:val="10F26D30"/>
    <w:rsid w:val="10F3831F"/>
    <w:rsid w:val="10FCF1FA"/>
    <w:rsid w:val="110DC4BC"/>
    <w:rsid w:val="115884F5"/>
    <w:rsid w:val="1172EB02"/>
    <w:rsid w:val="11771531"/>
    <w:rsid w:val="1193197A"/>
    <w:rsid w:val="119E655B"/>
    <w:rsid w:val="11A2D399"/>
    <w:rsid w:val="11A6D045"/>
    <w:rsid w:val="11B3DEEB"/>
    <w:rsid w:val="11BA23F2"/>
    <w:rsid w:val="11CF437B"/>
    <w:rsid w:val="11F7D25B"/>
    <w:rsid w:val="12088F4F"/>
    <w:rsid w:val="1219FC9B"/>
    <w:rsid w:val="121FD546"/>
    <w:rsid w:val="123F0D11"/>
    <w:rsid w:val="124C5D2A"/>
    <w:rsid w:val="1253637E"/>
    <w:rsid w:val="12882E06"/>
    <w:rsid w:val="128B4321"/>
    <w:rsid w:val="128E5ACC"/>
    <w:rsid w:val="12917E4D"/>
    <w:rsid w:val="129C8255"/>
    <w:rsid w:val="12AD5F7D"/>
    <w:rsid w:val="12F7AF67"/>
    <w:rsid w:val="13030F9D"/>
    <w:rsid w:val="1307F1FD"/>
    <w:rsid w:val="1312DA11"/>
    <w:rsid w:val="132B6296"/>
    <w:rsid w:val="135ED53F"/>
    <w:rsid w:val="136B3C07"/>
    <w:rsid w:val="139BA8DC"/>
    <w:rsid w:val="13B07701"/>
    <w:rsid w:val="13D1D305"/>
    <w:rsid w:val="13E2DBE9"/>
    <w:rsid w:val="13E711E5"/>
    <w:rsid w:val="13E9DF98"/>
    <w:rsid w:val="13F66054"/>
    <w:rsid w:val="14006D56"/>
    <w:rsid w:val="14137478"/>
    <w:rsid w:val="1422BC2D"/>
    <w:rsid w:val="14340416"/>
    <w:rsid w:val="143DA24C"/>
    <w:rsid w:val="14414258"/>
    <w:rsid w:val="144D9BF8"/>
    <w:rsid w:val="145F098F"/>
    <w:rsid w:val="1463AD97"/>
    <w:rsid w:val="14C6CBEC"/>
    <w:rsid w:val="14EAB335"/>
    <w:rsid w:val="14F03452"/>
    <w:rsid w:val="150366DB"/>
    <w:rsid w:val="15096C6D"/>
    <w:rsid w:val="150E1048"/>
    <w:rsid w:val="151D7989"/>
    <w:rsid w:val="153784AC"/>
    <w:rsid w:val="15387500"/>
    <w:rsid w:val="156DA366"/>
    <w:rsid w:val="1586DE6B"/>
    <w:rsid w:val="159230B5"/>
    <w:rsid w:val="15B933B6"/>
    <w:rsid w:val="15B9687E"/>
    <w:rsid w:val="15CFD477"/>
    <w:rsid w:val="15D4E5CC"/>
    <w:rsid w:val="15F61E43"/>
    <w:rsid w:val="163FD706"/>
    <w:rsid w:val="16629C4D"/>
    <w:rsid w:val="1687036C"/>
    <w:rsid w:val="16A99237"/>
    <w:rsid w:val="16C1EF69"/>
    <w:rsid w:val="16D02B32"/>
    <w:rsid w:val="16D1D8A6"/>
    <w:rsid w:val="16D24CCB"/>
    <w:rsid w:val="16D60769"/>
    <w:rsid w:val="16E86D69"/>
    <w:rsid w:val="172821F9"/>
    <w:rsid w:val="17554F44"/>
    <w:rsid w:val="175E6671"/>
    <w:rsid w:val="1761AEB4"/>
    <w:rsid w:val="17689320"/>
    <w:rsid w:val="17B16234"/>
    <w:rsid w:val="17B7B76B"/>
    <w:rsid w:val="17DF0142"/>
    <w:rsid w:val="1839988A"/>
    <w:rsid w:val="1874721B"/>
    <w:rsid w:val="18951FFE"/>
    <w:rsid w:val="18AD7110"/>
    <w:rsid w:val="18CE76FB"/>
    <w:rsid w:val="18CF4887"/>
    <w:rsid w:val="18D63342"/>
    <w:rsid w:val="18DE72E4"/>
    <w:rsid w:val="18EECE9E"/>
    <w:rsid w:val="18FE9B54"/>
    <w:rsid w:val="1909A32D"/>
    <w:rsid w:val="190DB104"/>
    <w:rsid w:val="1915DAE5"/>
    <w:rsid w:val="19195184"/>
    <w:rsid w:val="191B99BB"/>
    <w:rsid w:val="191CA101"/>
    <w:rsid w:val="1936DE8A"/>
    <w:rsid w:val="193E994F"/>
    <w:rsid w:val="1949384E"/>
    <w:rsid w:val="19518AB1"/>
    <w:rsid w:val="195928C4"/>
    <w:rsid w:val="1975B32E"/>
    <w:rsid w:val="19888268"/>
    <w:rsid w:val="19934405"/>
    <w:rsid w:val="199A3D0F"/>
    <w:rsid w:val="199B825F"/>
    <w:rsid w:val="19A68B89"/>
    <w:rsid w:val="19C8750F"/>
    <w:rsid w:val="19F581A2"/>
    <w:rsid w:val="19FFA6D1"/>
    <w:rsid w:val="1A035E3F"/>
    <w:rsid w:val="1A0EE613"/>
    <w:rsid w:val="1A27CE07"/>
    <w:rsid w:val="1A30F05F"/>
    <w:rsid w:val="1A45FB75"/>
    <w:rsid w:val="1A5A4F8E"/>
    <w:rsid w:val="1A705400"/>
    <w:rsid w:val="1A7A4345"/>
    <w:rsid w:val="1AA25169"/>
    <w:rsid w:val="1AA438B0"/>
    <w:rsid w:val="1ABCC685"/>
    <w:rsid w:val="1ACBDC7F"/>
    <w:rsid w:val="1ACE1853"/>
    <w:rsid w:val="1AE686C5"/>
    <w:rsid w:val="1AF4F925"/>
    <w:rsid w:val="1AFB11F6"/>
    <w:rsid w:val="1AFFF51A"/>
    <w:rsid w:val="1B0040D4"/>
    <w:rsid w:val="1B16B453"/>
    <w:rsid w:val="1B39FBE7"/>
    <w:rsid w:val="1B425BEA"/>
    <w:rsid w:val="1B47C803"/>
    <w:rsid w:val="1B5111C0"/>
    <w:rsid w:val="1B5699C7"/>
    <w:rsid w:val="1B5F0541"/>
    <w:rsid w:val="1B5FA7C4"/>
    <w:rsid w:val="1B67B98D"/>
    <w:rsid w:val="1B6D0E80"/>
    <w:rsid w:val="1B78A6DE"/>
    <w:rsid w:val="1BAAA07E"/>
    <w:rsid w:val="1BAEE437"/>
    <w:rsid w:val="1BC68E94"/>
    <w:rsid w:val="1BEDFEA6"/>
    <w:rsid w:val="1BF33F70"/>
    <w:rsid w:val="1BFB772C"/>
    <w:rsid w:val="1C017239"/>
    <w:rsid w:val="1C07B7A0"/>
    <w:rsid w:val="1C31D50F"/>
    <w:rsid w:val="1C378805"/>
    <w:rsid w:val="1C3B2187"/>
    <w:rsid w:val="1C5441C3"/>
    <w:rsid w:val="1C6E7F4C"/>
    <w:rsid w:val="1C780D54"/>
    <w:rsid w:val="1C78A47E"/>
    <w:rsid w:val="1C88F75C"/>
    <w:rsid w:val="1C9E4CF1"/>
    <w:rsid w:val="1CA0A36D"/>
    <w:rsid w:val="1CCF5B87"/>
    <w:rsid w:val="1CDC3E7B"/>
    <w:rsid w:val="1CDE2C4B"/>
    <w:rsid w:val="1CF008AE"/>
    <w:rsid w:val="1D5B9C3D"/>
    <w:rsid w:val="1D9A114D"/>
    <w:rsid w:val="1DA32968"/>
    <w:rsid w:val="1DB85B6E"/>
    <w:rsid w:val="1E02A1B4"/>
    <w:rsid w:val="1E05B915"/>
    <w:rsid w:val="1E0A4FAD"/>
    <w:rsid w:val="1E0B248E"/>
    <w:rsid w:val="1E338292"/>
    <w:rsid w:val="1E44D3F8"/>
    <w:rsid w:val="1E650F02"/>
    <w:rsid w:val="1E67AC4D"/>
    <w:rsid w:val="1E719CA9"/>
    <w:rsid w:val="1E7E1716"/>
    <w:rsid w:val="1E7F287F"/>
    <w:rsid w:val="1E93CDD1"/>
    <w:rsid w:val="1EB2AF87"/>
    <w:rsid w:val="1ED159FD"/>
    <w:rsid w:val="1EE73896"/>
    <w:rsid w:val="1EF5EA79"/>
    <w:rsid w:val="1EFC7BF8"/>
    <w:rsid w:val="1F0F4D77"/>
    <w:rsid w:val="1F128C16"/>
    <w:rsid w:val="1F12A8B8"/>
    <w:rsid w:val="1F2955C2"/>
    <w:rsid w:val="1F3294F5"/>
    <w:rsid w:val="1F48A387"/>
    <w:rsid w:val="1F521DB7"/>
    <w:rsid w:val="1F542AA1"/>
    <w:rsid w:val="1F73CCF8"/>
    <w:rsid w:val="1F8C9880"/>
    <w:rsid w:val="1FA6200E"/>
    <w:rsid w:val="1FD21E76"/>
    <w:rsid w:val="1FD27829"/>
    <w:rsid w:val="1FDE095D"/>
    <w:rsid w:val="1FEEA4A7"/>
    <w:rsid w:val="1FF9EEB7"/>
    <w:rsid w:val="2003798A"/>
    <w:rsid w:val="2037B693"/>
    <w:rsid w:val="2045CD8E"/>
    <w:rsid w:val="20677D30"/>
    <w:rsid w:val="206DB724"/>
    <w:rsid w:val="207B3272"/>
    <w:rsid w:val="207DFACD"/>
    <w:rsid w:val="2099C0E2"/>
    <w:rsid w:val="20A69C86"/>
    <w:rsid w:val="20B4E045"/>
    <w:rsid w:val="20CE6556"/>
    <w:rsid w:val="20CFF447"/>
    <w:rsid w:val="20EDEE18"/>
    <w:rsid w:val="210E8A89"/>
    <w:rsid w:val="21269B7A"/>
    <w:rsid w:val="213272E3"/>
    <w:rsid w:val="2133EBD7"/>
    <w:rsid w:val="215C687F"/>
    <w:rsid w:val="215FAFD1"/>
    <w:rsid w:val="215FB137"/>
    <w:rsid w:val="216E488A"/>
    <w:rsid w:val="217E8EF9"/>
    <w:rsid w:val="2185F5D7"/>
    <w:rsid w:val="21D386F4"/>
    <w:rsid w:val="21D44278"/>
    <w:rsid w:val="21DEDE2C"/>
    <w:rsid w:val="21E08AF1"/>
    <w:rsid w:val="21E1C47F"/>
    <w:rsid w:val="21E5CC12"/>
    <w:rsid w:val="2204CB27"/>
    <w:rsid w:val="2210D0B4"/>
    <w:rsid w:val="221F59D9"/>
    <w:rsid w:val="223515B2"/>
    <w:rsid w:val="2236985D"/>
    <w:rsid w:val="2239B783"/>
    <w:rsid w:val="223A597B"/>
    <w:rsid w:val="224A8338"/>
    <w:rsid w:val="22695D6C"/>
    <w:rsid w:val="227C8887"/>
    <w:rsid w:val="228F3B90"/>
    <w:rsid w:val="22A50DD4"/>
    <w:rsid w:val="22ABB74E"/>
    <w:rsid w:val="22ACA3F1"/>
    <w:rsid w:val="22D1CA88"/>
    <w:rsid w:val="2301B455"/>
    <w:rsid w:val="231EB9AF"/>
    <w:rsid w:val="232DA71B"/>
    <w:rsid w:val="234A95E7"/>
    <w:rsid w:val="2350A74E"/>
    <w:rsid w:val="2396C68E"/>
    <w:rsid w:val="23A0CDBF"/>
    <w:rsid w:val="23AC8304"/>
    <w:rsid w:val="23CA03D3"/>
    <w:rsid w:val="23CA5A4E"/>
    <w:rsid w:val="23CA71F5"/>
    <w:rsid w:val="23D1806C"/>
    <w:rsid w:val="23FCC27A"/>
    <w:rsid w:val="2415A110"/>
    <w:rsid w:val="241FA76D"/>
    <w:rsid w:val="2424A71D"/>
    <w:rsid w:val="24373FBA"/>
    <w:rsid w:val="2441DD05"/>
    <w:rsid w:val="244FDA6E"/>
    <w:rsid w:val="245A472A"/>
    <w:rsid w:val="246B6B90"/>
    <w:rsid w:val="2472BE66"/>
    <w:rsid w:val="2479CEB2"/>
    <w:rsid w:val="2489DA81"/>
    <w:rsid w:val="249BD462"/>
    <w:rsid w:val="24A4C30E"/>
    <w:rsid w:val="24A5D4E5"/>
    <w:rsid w:val="24C127C9"/>
    <w:rsid w:val="24D8A259"/>
    <w:rsid w:val="24D95983"/>
    <w:rsid w:val="24DAA203"/>
    <w:rsid w:val="24E65D55"/>
    <w:rsid w:val="24EAE070"/>
    <w:rsid w:val="24F40C62"/>
    <w:rsid w:val="24FFD389"/>
    <w:rsid w:val="2501FFF3"/>
    <w:rsid w:val="251343F0"/>
    <w:rsid w:val="251C2FD2"/>
    <w:rsid w:val="253DEAD3"/>
    <w:rsid w:val="254E5383"/>
    <w:rsid w:val="2556CFF7"/>
    <w:rsid w:val="2566D1A7"/>
    <w:rsid w:val="25703689"/>
    <w:rsid w:val="2573216B"/>
    <w:rsid w:val="25771FC1"/>
    <w:rsid w:val="2587E4E4"/>
    <w:rsid w:val="259014C7"/>
    <w:rsid w:val="259B0FE8"/>
    <w:rsid w:val="25A91590"/>
    <w:rsid w:val="25AF09DD"/>
    <w:rsid w:val="25BD8D80"/>
    <w:rsid w:val="25CEB447"/>
    <w:rsid w:val="26017DB8"/>
    <w:rsid w:val="26065F5A"/>
    <w:rsid w:val="2608F97D"/>
    <w:rsid w:val="260FD4D1"/>
    <w:rsid w:val="262383C2"/>
    <w:rsid w:val="262AF568"/>
    <w:rsid w:val="26355437"/>
    <w:rsid w:val="2642D4CD"/>
    <w:rsid w:val="264F1AAD"/>
    <w:rsid w:val="265043C8"/>
    <w:rsid w:val="266AE886"/>
    <w:rsid w:val="26B094DF"/>
    <w:rsid w:val="26B80033"/>
    <w:rsid w:val="26D6E2E4"/>
    <w:rsid w:val="26E51E21"/>
    <w:rsid w:val="26E602F8"/>
    <w:rsid w:val="26ED1317"/>
    <w:rsid w:val="2704BFB2"/>
    <w:rsid w:val="27058F78"/>
    <w:rsid w:val="2712804A"/>
    <w:rsid w:val="27190BCC"/>
    <w:rsid w:val="271CB468"/>
    <w:rsid w:val="2741CFB5"/>
    <w:rsid w:val="2759CE02"/>
    <w:rsid w:val="2762ECE2"/>
    <w:rsid w:val="27638275"/>
    <w:rsid w:val="276790DA"/>
    <w:rsid w:val="277FC004"/>
    <w:rsid w:val="2790DBB1"/>
    <w:rsid w:val="27974A2F"/>
    <w:rsid w:val="279A514E"/>
    <w:rsid w:val="27A7BF07"/>
    <w:rsid w:val="27BB9D37"/>
    <w:rsid w:val="27C33B73"/>
    <w:rsid w:val="27C601D7"/>
    <w:rsid w:val="27C6C5C9"/>
    <w:rsid w:val="27D2F3F8"/>
    <w:rsid w:val="27EBD83F"/>
    <w:rsid w:val="28012173"/>
    <w:rsid w:val="280B2D34"/>
    <w:rsid w:val="280BB586"/>
    <w:rsid w:val="28217D2B"/>
    <w:rsid w:val="28241871"/>
    <w:rsid w:val="2828E0A3"/>
    <w:rsid w:val="2848048A"/>
    <w:rsid w:val="28492968"/>
    <w:rsid w:val="2854F2A2"/>
    <w:rsid w:val="28623DE7"/>
    <w:rsid w:val="2863B665"/>
    <w:rsid w:val="286754A6"/>
    <w:rsid w:val="28704C8D"/>
    <w:rsid w:val="287C1A35"/>
    <w:rsid w:val="288FFA15"/>
    <w:rsid w:val="28A6B4D5"/>
    <w:rsid w:val="28CF2328"/>
    <w:rsid w:val="28E9BD64"/>
    <w:rsid w:val="28FC2CC6"/>
    <w:rsid w:val="29324D7F"/>
    <w:rsid w:val="2933A06A"/>
    <w:rsid w:val="29391E7A"/>
    <w:rsid w:val="2954EFDA"/>
    <w:rsid w:val="29576D98"/>
    <w:rsid w:val="2962962A"/>
    <w:rsid w:val="296EE4D4"/>
    <w:rsid w:val="297CB065"/>
    <w:rsid w:val="298049CB"/>
    <w:rsid w:val="2980D0F2"/>
    <w:rsid w:val="29ACD637"/>
    <w:rsid w:val="29D00ABA"/>
    <w:rsid w:val="29D24D03"/>
    <w:rsid w:val="29E4F9C9"/>
    <w:rsid w:val="29FA4239"/>
    <w:rsid w:val="2A02FC42"/>
    <w:rsid w:val="2A1B828D"/>
    <w:rsid w:val="2A1F7698"/>
    <w:rsid w:val="2A260957"/>
    <w:rsid w:val="2A2E040F"/>
    <w:rsid w:val="2A3B623A"/>
    <w:rsid w:val="2A46F846"/>
    <w:rsid w:val="2A5235D0"/>
    <w:rsid w:val="2AA8975C"/>
    <w:rsid w:val="2AA95A38"/>
    <w:rsid w:val="2AB5AD3C"/>
    <w:rsid w:val="2AD7B2C8"/>
    <w:rsid w:val="2ADA159C"/>
    <w:rsid w:val="2AE214B8"/>
    <w:rsid w:val="2AFD3C41"/>
    <w:rsid w:val="2B05002D"/>
    <w:rsid w:val="2B116778"/>
    <w:rsid w:val="2B1656DF"/>
    <w:rsid w:val="2B1E3F31"/>
    <w:rsid w:val="2BA54F5D"/>
    <w:rsid w:val="2BABDFA4"/>
    <w:rsid w:val="2BCC0568"/>
    <w:rsid w:val="2BEEC666"/>
    <w:rsid w:val="2BF6E8E9"/>
    <w:rsid w:val="2C091FCE"/>
    <w:rsid w:val="2C1BBB28"/>
    <w:rsid w:val="2C25C8F0"/>
    <w:rsid w:val="2C2B3CCF"/>
    <w:rsid w:val="2C43FEEE"/>
    <w:rsid w:val="2C5B2136"/>
    <w:rsid w:val="2C8BD97A"/>
    <w:rsid w:val="2C96AC96"/>
    <w:rsid w:val="2CA96F1A"/>
    <w:rsid w:val="2CAEDAD6"/>
    <w:rsid w:val="2CB06B70"/>
    <w:rsid w:val="2CD8A6AB"/>
    <w:rsid w:val="2CDB1AA4"/>
    <w:rsid w:val="2D03722E"/>
    <w:rsid w:val="2D054A7D"/>
    <w:rsid w:val="2D3443FB"/>
    <w:rsid w:val="2D3550D2"/>
    <w:rsid w:val="2D55BFC0"/>
    <w:rsid w:val="2D5F3A55"/>
    <w:rsid w:val="2D6A54BF"/>
    <w:rsid w:val="2D6D9337"/>
    <w:rsid w:val="2D7302FC"/>
    <w:rsid w:val="2D866BD6"/>
    <w:rsid w:val="2D8B7F84"/>
    <w:rsid w:val="2DB8ACCB"/>
    <w:rsid w:val="2DBCCAA3"/>
    <w:rsid w:val="2DC19951"/>
    <w:rsid w:val="2DDFCF4F"/>
    <w:rsid w:val="2DE939FE"/>
    <w:rsid w:val="2E0ADD64"/>
    <w:rsid w:val="2E0CCA1E"/>
    <w:rsid w:val="2E2716DB"/>
    <w:rsid w:val="2E33ADE9"/>
    <w:rsid w:val="2E40FCC5"/>
    <w:rsid w:val="2E62D24E"/>
    <w:rsid w:val="2E74770C"/>
    <w:rsid w:val="2EBBCAC4"/>
    <w:rsid w:val="2EC8A9D7"/>
    <w:rsid w:val="2EEAEEE8"/>
    <w:rsid w:val="2EF6A9A9"/>
    <w:rsid w:val="2F21E00F"/>
    <w:rsid w:val="2F2425B0"/>
    <w:rsid w:val="2F3CC3C6"/>
    <w:rsid w:val="2F48F182"/>
    <w:rsid w:val="2F5D6E6F"/>
    <w:rsid w:val="2F6DA589"/>
    <w:rsid w:val="2F86B490"/>
    <w:rsid w:val="2F8F3A79"/>
    <w:rsid w:val="2FC11429"/>
    <w:rsid w:val="2FCF7E4A"/>
    <w:rsid w:val="2FE80C32"/>
    <w:rsid w:val="300CA1E3"/>
    <w:rsid w:val="3016DC65"/>
    <w:rsid w:val="303B12F0"/>
    <w:rsid w:val="303C7BB2"/>
    <w:rsid w:val="303DD204"/>
    <w:rsid w:val="306B8DD7"/>
    <w:rsid w:val="30B9F88F"/>
    <w:rsid w:val="30C24CF0"/>
    <w:rsid w:val="30E5731E"/>
    <w:rsid w:val="311B0F30"/>
    <w:rsid w:val="31233666"/>
    <w:rsid w:val="315BDC57"/>
    <w:rsid w:val="316DA80F"/>
    <w:rsid w:val="3183A38B"/>
    <w:rsid w:val="31877AD1"/>
    <w:rsid w:val="3187A452"/>
    <w:rsid w:val="31ACDF46"/>
    <w:rsid w:val="31C5A1BC"/>
    <w:rsid w:val="31D3D4A9"/>
    <w:rsid w:val="31E3E200"/>
    <w:rsid w:val="31F108E9"/>
    <w:rsid w:val="31F1704E"/>
    <w:rsid w:val="321FB209"/>
    <w:rsid w:val="32241F81"/>
    <w:rsid w:val="32395E92"/>
    <w:rsid w:val="3245E758"/>
    <w:rsid w:val="324F6746"/>
    <w:rsid w:val="325BC672"/>
    <w:rsid w:val="326A4A66"/>
    <w:rsid w:val="326FBD93"/>
    <w:rsid w:val="32A385F4"/>
    <w:rsid w:val="32B69BAD"/>
    <w:rsid w:val="32D5E491"/>
    <w:rsid w:val="32D929A1"/>
    <w:rsid w:val="32F9B00A"/>
    <w:rsid w:val="3318E1E0"/>
    <w:rsid w:val="331CA8EF"/>
    <w:rsid w:val="334E03BA"/>
    <w:rsid w:val="335F76F0"/>
    <w:rsid w:val="338862BF"/>
    <w:rsid w:val="33B441A7"/>
    <w:rsid w:val="33B97364"/>
    <w:rsid w:val="33BB3AC1"/>
    <w:rsid w:val="33BE3666"/>
    <w:rsid w:val="33D481F1"/>
    <w:rsid w:val="33F706D9"/>
    <w:rsid w:val="341F5551"/>
    <w:rsid w:val="342F3E25"/>
    <w:rsid w:val="34407F34"/>
    <w:rsid w:val="3446979D"/>
    <w:rsid w:val="34708E3F"/>
    <w:rsid w:val="3471E1AE"/>
    <w:rsid w:val="34B9A19C"/>
    <w:rsid w:val="34E6F591"/>
    <w:rsid w:val="34E9D41B"/>
    <w:rsid w:val="35044451"/>
    <w:rsid w:val="350EFCA8"/>
    <w:rsid w:val="3517BAF9"/>
    <w:rsid w:val="3523A246"/>
    <w:rsid w:val="352CA49C"/>
    <w:rsid w:val="352D97D1"/>
    <w:rsid w:val="35584E24"/>
    <w:rsid w:val="3566FE03"/>
    <w:rsid w:val="35717CF2"/>
    <w:rsid w:val="3589C012"/>
    <w:rsid w:val="3596564F"/>
    <w:rsid w:val="3597E17A"/>
    <w:rsid w:val="35A75E55"/>
    <w:rsid w:val="35B03C67"/>
    <w:rsid w:val="35BC8A4C"/>
    <w:rsid w:val="35BCE525"/>
    <w:rsid w:val="35C16941"/>
    <w:rsid w:val="35DE7534"/>
    <w:rsid w:val="35F170D6"/>
    <w:rsid w:val="36057837"/>
    <w:rsid w:val="360C5EA0"/>
    <w:rsid w:val="361742CA"/>
    <w:rsid w:val="36185B99"/>
    <w:rsid w:val="361EAB3B"/>
    <w:rsid w:val="362623B2"/>
    <w:rsid w:val="364E6F54"/>
    <w:rsid w:val="3658C13E"/>
    <w:rsid w:val="3662824B"/>
    <w:rsid w:val="3673505A"/>
    <w:rsid w:val="3678C099"/>
    <w:rsid w:val="367B2E61"/>
    <w:rsid w:val="3691EF92"/>
    <w:rsid w:val="369294D9"/>
    <w:rsid w:val="3692CD9C"/>
    <w:rsid w:val="369912DF"/>
    <w:rsid w:val="36A6A0DB"/>
    <w:rsid w:val="36CE8688"/>
    <w:rsid w:val="36D6107A"/>
    <w:rsid w:val="36D871E4"/>
    <w:rsid w:val="36DA411C"/>
    <w:rsid w:val="36EBD069"/>
    <w:rsid w:val="36F49DA6"/>
    <w:rsid w:val="3700BCE5"/>
    <w:rsid w:val="3709A095"/>
    <w:rsid w:val="3719587B"/>
    <w:rsid w:val="371F11F1"/>
    <w:rsid w:val="373ED8B1"/>
    <w:rsid w:val="37428FCD"/>
    <w:rsid w:val="375B64AA"/>
    <w:rsid w:val="377F660D"/>
    <w:rsid w:val="3787A954"/>
    <w:rsid w:val="37AE2E5B"/>
    <w:rsid w:val="37C814FE"/>
    <w:rsid w:val="37EA5680"/>
    <w:rsid w:val="380BF3D8"/>
    <w:rsid w:val="3821EEDB"/>
    <w:rsid w:val="3834E340"/>
    <w:rsid w:val="383F9568"/>
    <w:rsid w:val="38535204"/>
    <w:rsid w:val="385BA392"/>
    <w:rsid w:val="3871E1E4"/>
    <w:rsid w:val="3874CE60"/>
    <w:rsid w:val="387F8B71"/>
    <w:rsid w:val="38840E70"/>
    <w:rsid w:val="38BC6863"/>
    <w:rsid w:val="38BF06CD"/>
    <w:rsid w:val="38CA208B"/>
    <w:rsid w:val="38CDF711"/>
    <w:rsid w:val="38F209DA"/>
    <w:rsid w:val="39188BD2"/>
    <w:rsid w:val="396503DE"/>
    <w:rsid w:val="396C4258"/>
    <w:rsid w:val="39BFD632"/>
    <w:rsid w:val="39C952B8"/>
    <w:rsid w:val="39DEE68E"/>
    <w:rsid w:val="39F7EC16"/>
    <w:rsid w:val="3A0BB6D6"/>
    <w:rsid w:val="3A359BAA"/>
    <w:rsid w:val="3A3DC0B4"/>
    <w:rsid w:val="3A3F202A"/>
    <w:rsid w:val="3A4068AA"/>
    <w:rsid w:val="3A621FBE"/>
    <w:rsid w:val="3A62C5FC"/>
    <w:rsid w:val="3A6B529D"/>
    <w:rsid w:val="3A6C41F7"/>
    <w:rsid w:val="3A767B1E"/>
    <w:rsid w:val="3A80368E"/>
    <w:rsid w:val="3A80C9FD"/>
    <w:rsid w:val="3A9878EC"/>
    <w:rsid w:val="3AAB5750"/>
    <w:rsid w:val="3ABF941C"/>
    <w:rsid w:val="3AD77373"/>
    <w:rsid w:val="3B03DB37"/>
    <w:rsid w:val="3B048AD5"/>
    <w:rsid w:val="3B073E0A"/>
    <w:rsid w:val="3B395BFD"/>
    <w:rsid w:val="3B4C1467"/>
    <w:rsid w:val="3B5CC25E"/>
    <w:rsid w:val="3B600EC4"/>
    <w:rsid w:val="3B618E92"/>
    <w:rsid w:val="3B6D4513"/>
    <w:rsid w:val="3B70C001"/>
    <w:rsid w:val="3B8E8377"/>
    <w:rsid w:val="3BABD7BE"/>
    <w:rsid w:val="3BBE23BC"/>
    <w:rsid w:val="3BBF538C"/>
    <w:rsid w:val="3BC10FC8"/>
    <w:rsid w:val="3BCDA243"/>
    <w:rsid w:val="3BD8A66C"/>
    <w:rsid w:val="3BEF0CD7"/>
    <w:rsid w:val="3C013C45"/>
    <w:rsid w:val="3C08F70F"/>
    <w:rsid w:val="3C096679"/>
    <w:rsid w:val="3C237B89"/>
    <w:rsid w:val="3C2A5545"/>
    <w:rsid w:val="3C382015"/>
    <w:rsid w:val="3C3AE9C4"/>
    <w:rsid w:val="3CBF12AF"/>
    <w:rsid w:val="3CC00B99"/>
    <w:rsid w:val="3CDEC491"/>
    <w:rsid w:val="3CE7E4C8"/>
    <w:rsid w:val="3CE87602"/>
    <w:rsid w:val="3CFC0127"/>
    <w:rsid w:val="3D00F37A"/>
    <w:rsid w:val="3D091574"/>
    <w:rsid w:val="3D09F292"/>
    <w:rsid w:val="3D0BFDA9"/>
    <w:rsid w:val="3D0C7988"/>
    <w:rsid w:val="3D161A41"/>
    <w:rsid w:val="3D168750"/>
    <w:rsid w:val="3D3BFBD6"/>
    <w:rsid w:val="3D455307"/>
    <w:rsid w:val="3D5B23ED"/>
    <w:rsid w:val="3D6975BA"/>
    <w:rsid w:val="3D756176"/>
    <w:rsid w:val="3D76B129"/>
    <w:rsid w:val="3D7A628C"/>
    <w:rsid w:val="3DA1B991"/>
    <w:rsid w:val="3DA25BA1"/>
    <w:rsid w:val="3DB1E008"/>
    <w:rsid w:val="3DB7BA36"/>
    <w:rsid w:val="3DCD9D31"/>
    <w:rsid w:val="3DD6A0FA"/>
    <w:rsid w:val="3DE07081"/>
    <w:rsid w:val="3DE7A059"/>
    <w:rsid w:val="3DF30954"/>
    <w:rsid w:val="3E0BED18"/>
    <w:rsid w:val="3E1C59E2"/>
    <w:rsid w:val="3E3511DB"/>
    <w:rsid w:val="3E47A914"/>
    <w:rsid w:val="3E5C9813"/>
    <w:rsid w:val="3E649AB3"/>
    <w:rsid w:val="3E6F2D7A"/>
    <w:rsid w:val="3E7A94F2"/>
    <w:rsid w:val="3E7B40A2"/>
    <w:rsid w:val="3EA849E9"/>
    <w:rsid w:val="3EAFF98E"/>
    <w:rsid w:val="3ED4070F"/>
    <w:rsid w:val="3EEB84F3"/>
    <w:rsid w:val="3F095DE0"/>
    <w:rsid w:val="3F0D17BC"/>
    <w:rsid w:val="3F1131D7"/>
    <w:rsid w:val="3F3371CA"/>
    <w:rsid w:val="3F3EC3C0"/>
    <w:rsid w:val="3F5529AC"/>
    <w:rsid w:val="3F5774A3"/>
    <w:rsid w:val="3F58AD62"/>
    <w:rsid w:val="3F63B55E"/>
    <w:rsid w:val="3F7E5DC9"/>
    <w:rsid w:val="3F7F6B7E"/>
    <w:rsid w:val="3F8E0452"/>
    <w:rsid w:val="3F979840"/>
    <w:rsid w:val="3F9AE6AC"/>
    <w:rsid w:val="3FA8071B"/>
    <w:rsid w:val="3FB24D88"/>
    <w:rsid w:val="3FD0882D"/>
    <w:rsid w:val="3FE51332"/>
    <w:rsid w:val="3FEE27FE"/>
    <w:rsid w:val="3FF1C6E6"/>
    <w:rsid w:val="3FFCE347"/>
    <w:rsid w:val="3FFDCB55"/>
    <w:rsid w:val="40061D82"/>
    <w:rsid w:val="4009526F"/>
    <w:rsid w:val="400A0339"/>
    <w:rsid w:val="40317EF0"/>
    <w:rsid w:val="404BC9EF"/>
    <w:rsid w:val="407F13AC"/>
    <w:rsid w:val="409C659E"/>
    <w:rsid w:val="40B2C6D1"/>
    <w:rsid w:val="40B4EC67"/>
    <w:rsid w:val="40C96A8C"/>
    <w:rsid w:val="40DBCE26"/>
    <w:rsid w:val="40E899C8"/>
    <w:rsid w:val="40F498D0"/>
    <w:rsid w:val="41073B8A"/>
    <w:rsid w:val="4116200D"/>
    <w:rsid w:val="41184E43"/>
    <w:rsid w:val="411A86BF"/>
    <w:rsid w:val="4132E358"/>
    <w:rsid w:val="41488887"/>
    <w:rsid w:val="414C867B"/>
    <w:rsid w:val="41676870"/>
    <w:rsid w:val="416CB29D"/>
    <w:rsid w:val="41762589"/>
    <w:rsid w:val="4189F757"/>
    <w:rsid w:val="419EDE51"/>
    <w:rsid w:val="419FAEC2"/>
    <w:rsid w:val="41AC43F3"/>
    <w:rsid w:val="41DC8697"/>
    <w:rsid w:val="41F16EA8"/>
    <w:rsid w:val="41F2441C"/>
    <w:rsid w:val="41FCDD16"/>
    <w:rsid w:val="420D3E9E"/>
    <w:rsid w:val="42129F94"/>
    <w:rsid w:val="422701B6"/>
    <w:rsid w:val="42337A41"/>
    <w:rsid w:val="424E1D1F"/>
    <w:rsid w:val="42572744"/>
    <w:rsid w:val="425A7AAF"/>
    <w:rsid w:val="426918E4"/>
    <w:rsid w:val="426B3777"/>
    <w:rsid w:val="4278CCB4"/>
    <w:rsid w:val="4293E228"/>
    <w:rsid w:val="42A5F343"/>
    <w:rsid w:val="42A642D0"/>
    <w:rsid w:val="42A661E3"/>
    <w:rsid w:val="42BBB917"/>
    <w:rsid w:val="42C174B4"/>
    <w:rsid w:val="42D36684"/>
    <w:rsid w:val="42EFE0AD"/>
    <w:rsid w:val="42F2DDB9"/>
    <w:rsid w:val="42F740C8"/>
    <w:rsid w:val="42FBD856"/>
    <w:rsid w:val="43141625"/>
    <w:rsid w:val="43366BBF"/>
    <w:rsid w:val="435CC6CE"/>
    <w:rsid w:val="437150A4"/>
    <w:rsid w:val="437203EC"/>
    <w:rsid w:val="437BBB0C"/>
    <w:rsid w:val="4385C8D4"/>
    <w:rsid w:val="439604AB"/>
    <w:rsid w:val="439D4C15"/>
    <w:rsid w:val="43AB51FF"/>
    <w:rsid w:val="43AE6FF5"/>
    <w:rsid w:val="43B300EC"/>
    <w:rsid w:val="43C847A9"/>
    <w:rsid w:val="43E4A2FA"/>
    <w:rsid w:val="43F3CD3A"/>
    <w:rsid w:val="440F6DB6"/>
    <w:rsid w:val="441F99F1"/>
    <w:rsid w:val="4422515F"/>
    <w:rsid w:val="44301095"/>
    <w:rsid w:val="4461249A"/>
    <w:rsid w:val="4462EB47"/>
    <w:rsid w:val="446FAB71"/>
    <w:rsid w:val="44767D4E"/>
    <w:rsid w:val="448932C9"/>
    <w:rsid w:val="44F39EDD"/>
    <w:rsid w:val="4517F960"/>
    <w:rsid w:val="4518ACAF"/>
    <w:rsid w:val="45290BBB"/>
    <w:rsid w:val="4540478A"/>
    <w:rsid w:val="45410DCE"/>
    <w:rsid w:val="45472260"/>
    <w:rsid w:val="454A4056"/>
    <w:rsid w:val="4586E6EA"/>
    <w:rsid w:val="45A5725A"/>
    <w:rsid w:val="45AB3E17"/>
    <w:rsid w:val="45ADF785"/>
    <w:rsid w:val="45B08714"/>
    <w:rsid w:val="45B0EDFF"/>
    <w:rsid w:val="45D9C93E"/>
    <w:rsid w:val="45EC8E55"/>
    <w:rsid w:val="460C618C"/>
    <w:rsid w:val="460CCA4E"/>
    <w:rsid w:val="46123077"/>
    <w:rsid w:val="4612C1A3"/>
    <w:rsid w:val="4625CDE7"/>
    <w:rsid w:val="46324573"/>
    <w:rsid w:val="464B39C5"/>
    <w:rsid w:val="464FFEB1"/>
    <w:rsid w:val="4650ADDE"/>
    <w:rsid w:val="4689CC12"/>
    <w:rsid w:val="4692CDB5"/>
    <w:rsid w:val="4697A004"/>
    <w:rsid w:val="46A7D5C0"/>
    <w:rsid w:val="46A8F166"/>
    <w:rsid w:val="46CAA167"/>
    <w:rsid w:val="46E6BFDA"/>
    <w:rsid w:val="471B5966"/>
    <w:rsid w:val="473A3C6A"/>
    <w:rsid w:val="473B8FE6"/>
    <w:rsid w:val="47470E78"/>
    <w:rsid w:val="47493DE7"/>
    <w:rsid w:val="47594560"/>
    <w:rsid w:val="4763C2E9"/>
    <w:rsid w:val="4771EFB7"/>
    <w:rsid w:val="47746A9E"/>
    <w:rsid w:val="479082C6"/>
    <w:rsid w:val="47A37A07"/>
    <w:rsid w:val="47C64051"/>
    <w:rsid w:val="47D18936"/>
    <w:rsid w:val="47EC1056"/>
    <w:rsid w:val="48112F67"/>
    <w:rsid w:val="4814F726"/>
    <w:rsid w:val="4836A2BE"/>
    <w:rsid w:val="4842E62F"/>
    <w:rsid w:val="484B0D66"/>
    <w:rsid w:val="484D1573"/>
    <w:rsid w:val="485939F7"/>
    <w:rsid w:val="487EBB87"/>
    <w:rsid w:val="48AF891C"/>
    <w:rsid w:val="48B3F336"/>
    <w:rsid w:val="48B8A929"/>
    <w:rsid w:val="48BE7B44"/>
    <w:rsid w:val="48D5A77A"/>
    <w:rsid w:val="48E121E2"/>
    <w:rsid w:val="48E719E4"/>
    <w:rsid w:val="48E7EB7C"/>
    <w:rsid w:val="4951520D"/>
    <w:rsid w:val="49519828"/>
    <w:rsid w:val="497A1891"/>
    <w:rsid w:val="497EA4BB"/>
    <w:rsid w:val="498FF1CD"/>
    <w:rsid w:val="49A85871"/>
    <w:rsid w:val="49CF1E8E"/>
    <w:rsid w:val="49CFBD77"/>
    <w:rsid w:val="49D66BB5"/>
    <w:rsid w:val="4A1B721A"/>
    <w:rsid w:val="4A1F7790"/>
    <w:rsid w:val="4A3F07AA"/>
    <w:rsid w:val="4A573B6C"/>
    <w:rsid w:val="4A65C645"/>
    <w:rsid w:val="4A9A56E9"/>
    <w:rsid w:val="4AC1FCF9"/>
    <w:rsid w:val="4AD2B396"/>
    <w:rsid w:val="4AD9E1E0"/>
    <w:rsid w:val="4AE84C6C"/>
    <w:rsid w:val="4AFA6C86"/>
    <w:rsid w:val="4B038563"/>
    <w:rsid w:val="4B13D7E0"/>
    <w:rsid w:val="4B291C07"/>
    <w:rsid w:val="4B443FDF"/>
    <w:rsid w:val="4B4965E2"/>
    <w:rsid w:val="4B498DCD"/>
    <w:rsid w:val="4B4DCB29"/>
    <w:rsid w:val="4B5CECB4"/>
    <w:rsid w:val="4B6AEEEF"/>
    <w:rsid w:val="4B6DA494"/>
    <w:rsid w:val="4B723C40"/>
    <w:rsid w:val="4B894C1A"/>
    <w:rsid w:val="4B8B5ED8"/>
    <w:rsid w:val="4BA11690"/>
    <w:rsid w:val="4BB2AFD6"/>
    <w:rsid w:val="4BBC4EF9"/>
    <w:rsid w:val="4BD70FC5"/>
    <w:rsid w:val="4BDD26A3"/>
    <w:rsid w:val="4BE01AD0"/>
    <w:rsid w:val="4BE42C5E"/>
    <w:rsid w:val="4C10B558"/>
    <w:rsid w:val="4C1A8457"/>
    <w:rsid w:val="4C3BA7CD"/>
    <w:rsid w:val="4C42F9EB"/>
    <w:rsid w:val="4C47DBC1"/>
    <w:rsid w:val="4C5287B6"/>
    <w:rsid w:val="4CABEF6B"/>
    <w:rsid w:val="4CABFE0F"/>
    <w:rsid w:val="4CACC17B"/>
    <w:rsid w:val="4CAD5FC5"/>
    <w:rsid w:val="4CE7AF51"/>
    <w:rsid w:val="4D111924"/>
    <w:rsid w:val="4D1382BD"/>
    <w:rsid w:val="4D1832EA"/>
    <w:rsid w:val="4D208696"/>
    <w:rsid w:val="4D23BE94"/>
    <w:rsid w:val="4D2CD635"/>
    <w:rsid w:val="4D3CE6F1"/>
    <w:rsid w:val="4D442CF0"/>
    <w:rsid w:val="4D4CC4C3"/>
    <w:rsid w:val="4D536302"/>
    <w:rsid w:val="4D59FFCA"/>
    <w:rsid w:val="4D5E053D"/>
    <w:rsid w:val="4D6B665D"/>
    <w:rsid w:val="4D6F45CE"/>
    <w:rsid w:val="4D78174F"/>
    <w:rsid w:val="4D84AB74"/>
    <w:rsid w:val="4D869243"/>
    <w:rsid w:val="4D8F4C53"/>
    <w:rsid w:val="4D936394"/>
    <w:rsid w:val="4D99BAEA"/>
    <w:rsid w:val="4DA5A384"/>
    <w:rsid w:val="4DB59489"/>
    <w:rsid w:val="4DB654B8"/>
    <w:rsid w:val="4DD34BC2"/>
    <w:rsid w:val="4DDC7A1E"/>
    <w:rsid w:val="4DE26B6D"/>
    <w:rsid w:val="4DF2CD80"/>
    <w:rsid w:val="4E0231C4"/>
    <w:rsid w:val="4E370074"/>
    <w:rsid w:val="4E433F49"/>
    <w:rsid w:val="4E5BC277"/>
    <w:rsid w:val="4E5FC071"/>
    <w:rsid w:val="4E704E96"/>
    <w:rsid w:val="4E8C5EED"/>
    <w:rsid w:val="4E8ED900"/>
    <w:rsid w:val="4EA28FB1"/>
    <w:rsid w:val="4EAB238E"/>
    <w:rsid w:val="4EAC653C"/>
    <w:rsid w:val="4EAD19F1"/>
    <w:rsid w:val="4EB27470"/>
    <w:rsid w:val="4EC8A696"/>
    <w:rsid w:val="4EDCBB55"/>
    <w:rsid w:val="4F0E2E3F"/>
    <w:rsid w:val="4F375C91"/>
    <w:rsid w:val="4F7C7140"/>
    <w:rsid w:val="4F886CE9"/>
    <w:rsid w:val="4FA43710"/>
    <w:rsid w:val="4FAE7363"/>
    <w:rsid w:val="4FB658D8"/>
    <w:rsid w:val="4FBB8EB3"/>
    <w:rsid w:val="4FD5690E"/>
    <w:rsid w:val="4FFEF864"/>
    <w:rsid w:val="502DF6F5"/>
    <w:rsid w:val="504BB80B"/>
    <w:rsid w:val="5055BEE0"/>
    <w:rsid w:val="505F49B3"/>
    <w:rsid w:val="5064BBD3"/>
    <w:rsid w:val="507487B3"/>
    <w:rsid w:val="50832B26"/>
    <w:rsid w:val="5089117C"/>
    <w:rsid w:val="5094D1F7"/>
    <w:rsid w:val="50A3FF46"/>
    <w:rsid w:val="50A80662"/>
    <w:rsid w:val="50B85250"/>
    <w:rsid w:val="50CB1388"/>
    <w:rsid w:val="50D15BAC"/>
    <w:rsid w:val="50D1CD6C"/>
    <w:rsid w:val="50D5B666"/>
    <w:rsid w:val="50EB41DD"/>
    <w:rsid w:val="50FD8B80"/>
    <w:rsid w:val="510C6F0A"/>
    <w:rsid w:val="511283DC"/>
    <w:rsid w:val="5129529C"/>
    <w:rsid w:val="512A6E42"/>
    <w:rsid w:val="51492A22"/>
    <w:rsid w:val="51733713"/>
    <w:rsid w:val="51755B16"/>
    <w:rsid w:val="51835C64"/>
    <w:rsid w:val="518725AF"/>
    <w:rsid w:val="5188537C"/>
    <w:rsid w:val="5190AB8C"/>
    <w:rsid w:val="51A89A6D"/>
    <w:rsid w:val="51B27814"/>
    <w:rsid w:val="51F4DA48"/>
    <w:rsid w:val="52255E2D"/>
    <w:rsid w:val="523EBDD2"/>
    <w:rsid w:val="526123F5"/>
    <w:rsid w:val="526DA7CE"/>
    <w:rsid w:val="52AC144B"/>
    <w:rsid w:val="52AC59AE"/>
    <w:rsid w:val="52D38726"/>
    <w:rsid w:val="52D77751"/>
    <w:rsid w:val="52ECC266"/>
    <w:rsid w:val="532423DD"/>
    <w:rsid w:val="5329F0D8"/>
    <w:rsid w:val="533741A2"/>
    <w:rsid w:val="534B9EF9"/>
    <w:rsid w:val="53564209"/>
    <w:rsid w:val="5385E593"/>
    <w:rsid w:val="53A927E7"/>
    <w:rsid w:val="53C25EBA"/>
    <w:rsid w:val="53F9415E"/>
    <w:rsid w:val="53FE17E8"/>
    <w:rsid w:val="540C99DC"/>
    <w:rsid w:val="542835DD"/>
    <w:rsid w:val="54285074"/>
    <w:rsid w:val="54381BBD"/>
    <w:rsid w:val="545A0A82"/>
    <w:rsid w:val="545AF005"/>
    <w:rsid w:val="545E2A13"/>
    <w:rsid w:val="54620F04"/>
    <w:rsid w:val="54759AC8"/>
    <w:rsid w:val="549AA546"/>
    <w:rsid w:val="549F5D96"/>
    <w:rsid w:val="54A09E95"/>
    <w:rsid w:val="54AC6E20"/>
    <w:rsid w:val="54BB36E4"/>
    <w:rsid w:val="54DA51D1"/>
    <w:rsid w:val="5519592F"/>
    <w:rsid w:val="5523FD4F"/>
    <w:rsid w:val="5551B9E8"/>
    <w:rsid w:val="5555844D"/>
    <w:rsid w:val="555B878D"/>
    <w:rsid w:val="555EB4C5"/>
    <w:rsid w:val="5576F167"/>
    <w:rsid w:val="55868506"/>
    <w:rsid w:val="5587C9FB"/>
    <w:rsid w:val="559CDBE4"/>
    <w:rsid w:val="55BFF827"/>
    <w:rsid w:val="55C11DBA"/>
    <w:rsid w:val="55CB7ED6"/>
    <w:rsid w:val="55E86B1D"/>
    <w:rsid w:val="55EEA0CC"/>
    <w:rsid w:val="55FDDF65"/>
    <w:rsid w:val="56086D8F"/>
    <w:rsid w:val="5611B2A4"/>
    <w:rsid w:val="5615BEDE"/>
    <w:rsid w:val="5622936C"/>
    <w:rsid w:val="562F6CEF"/>
    <w:rsid w:val="5650C55E"/>
    <w:rsid w:val="5666227B"/>
    <w:rsid w:val="567F8666"/>
    <w:rsid w:val="56836253"/>
    <w:rsid w:val="568DE2CB"/>
    <w:rsid w:val="569EC3A4"/>
    <w:rsid w:val="56C1722E"/>
    <w:rsid w:val="56C174E2"/>
    <w:rsid w:val="56C2F20C"/>
    <w:rsid w:val="56CC2BEA"/>
    <w:rsid w:val="56CD06EF"/>
    <w:rsid w:val="56D1FE81"/>
    <w:rsid w:val="56D3FD57"/>
    <w:rsid w:val="56D4E844"/>
    <w:rsid w:val="56D7A504"/>
    <w:rsid w:val="56DA7F64"/>
    <w:rsid w:val="56E562F9"/>
    <w:rsid w:val="56E7A424"/>
    <w:rsid w:val="56E9C18A"/>
    <w:rsid w:val="56F5A623"/>
    <w:rsid w:val="56FCFF38"/>
    <w:rsid w:val="5714771F"/>
    <w:rsid w:val="57159322"/>
    <w:rsid w:val="5726289D"/>
    <w:rsid w:val="572DDF12"/>
    <w:rsid w:val="5733F649"/>
    <w:rsid w:val="573A550C"/>
    <w:rsid w:val="573E2D5B"/>
    <w:rsid w:val="5751F7E8"/>
    <w:rsid w:val="575E46EE"/>
    <w:rsid w:val="5769CD1C"/>
    <w:rsid w:val="57701873"/>
    <w:rsid w:val="5771EC70"/>
    <w:rsid w:val="5781FC74"/>
    <w:rsid w:val="5798E086"/>
    <w:rsid w:val="5799AFC6"/>
    <w:rsid w:val="57A372E1"/>
    <w:rsid w:val="57AC621F"/>
    <w:rsid w:val="57B72DFC"/>
    <w:rsid w:val="57DCF3AD"/>
    <w:rsid w:val="58099A8A"/>
    <w:rsid w:val="58176D60"/>
    <w:rsid w:val="582CF374"/>
    <w:rsid w:val="58396845"/>
    <w:rsid w:val="58438837"/>
    <w:rsid w:val="58460304"/>
    <w:rsid w:val="584B9DBA"/>
    <w:rsid w:val="5854F507"/>
    <w:rsid w:val="586FCDB8"/>
    <w:rsid w:val="58784E27"/>
    <w:rsid w:val="58958145"/>
    <w:rsid w:val="58B49441"/>
    <w:rsid w:val="58BC8B25"/>
    <w:rsid w:val="58D6D98B"/>
    <w:rsid w:val="58EBB943"/>
    <w:rsid w:val="58F02EF8"/>
    <w:rsid w:val="58F41E1B"/>
    <w:rsid w:val="58FB246C"/>
    <w:rsid w:val="597C8C21"/>
    <w:rsid w:val="598A92CA"/>
    <w:rsid w:val="59A2D5A3"/>
    <w:rsid w:val="59AF85F1"/>
    <w:rsid w:val="59C622BE"/>
    <w:rsid w:val="59ED5E8D"/>
    <w:rsid w:val="5A02419C"/>
    <w:rsid w:val="5A03AEC2"/>
    <w:rsid w:val="5A0661C7"/>
    <w:rsid w:val="5A0EC4EC"/>
    <w:rsid w:val="5A122026"/>
    <w:rsid w:val="5A314220"/>
    <w:rsid w:val="5A3C6362"/>
    <w:rsid w:val="5A558C03"/>
    <w:rsid w:val="5A758CDC"/>
    <w:rsid w:val="5A7F160E"/>
    <w:rsid w:val="5A87DA05"/>
    <w:rsid w:val="5A9171CD"/>
    <w:rsid w:val="5A9EEFF9"/>
    <w:rsid w:val="5AA1A3DF"/>
    <w:rsid w:val="5AAC9C1A"/>
    <w:rsid w:val="5AD15088"/>
    <w:rsid w:val="5ADB13A3"/>
    <w:rsid w:val="5AE862EB"/>
    <w:rsid w:val="5AECAD91"/>
    <w:rsid w:val="5B013BAA"/>
    <w:rsid w:val="5B53A057"/>
    <w:rsid w:val="5B6FD4BB"/>
    <w:rsid w:val="5B892EEE"/>
    <w:rsid w:val="5BCFA472"/>
    <w:rsid w:val="5BD702A7"/>
    <w:rsid w:val="5BF16D37"/>
    <w:rsid w:val="5BF1F8E8"/>
    <w:rsid w:val="5BFF0916"/>
    <w:rsid w:val="5C045343"/>
    <w:rsid w:val="5C0DC62F"/>
    <w:rsid w:val="5C268E8B"/>
    <w:rsid w:val="5C433F9C"/>
    <w:rsid w:val="5C5599B1"/>
    <w:rsid w:val="5C69338C"/>
    <w:rsid w:val="5C8C9547"/>
    <w:rsid w:val="5C8F2887"/>
    <w:rsid w:val="5CB683DE"/>
    <w:rsid w:val="5CC547B5"/>
    <w:rsid w:val="5CC8294E"/>
    <w:rsid w:val="5CE139AB"/>
    <w:rsid w:val="5CEEC7EA"/>
    <w:rsid w:val="5CF6EAA4"/>
    <w:rsid w:val="5D106D5A"/>
    <w:rsid w:val="5D3E3DF9"/>
    <w:rsid w:val="5D456717"/>
    <w:rsid w:val="5D5691FA"/>
    <w:rsid w:val="5D57FD84"/>
    <w:rsid w:val="5D5D2163"/>
    <w:rsid w:val="5D68F268"/>
    <w:rsid w:val="5D6C9187"/>
    <w:rsid w:val="5D76D683"/>
    <w:rsid w:val="5D878153"/>
    <w:rsid w:val="5D8A2FB1"/>
    <w:rsid w:val="5D90712C"/>
    <w:rsid w:val="5D9D3A8D"/>
    <w:rsid w:val="5DA37C29"/>
    <w:rsid w:val="5DC2F839"/>
    <w:rsid w:val="5DCADD78"/>
    <w:rsid w:val="5DCB147F"/>
    <w:rsid w:val="5DD4614C"/>
    <w:rsid w:val="5DEF6F96"/>
    <w:rsid w:val="5E08F14A"/>
    <w:rsid w:val="5E0B1776"/>
    <w:rsid w:val="5E1A2308"/>
    <w:rsid w:val="5E1E5BC1"/>
    <w:rsid w:val="5E34ECBB"/>
    <w:rsid w:val="5E52A40D"/>
    <w:rsid w:val="5E56E56F"/>
    <w:rsid w:val="5E77BF9C"/>
    <w:rsid w:val="5E93BD68"/>
    <w:rsid w:val="5E9A3C4E"/>
    <w:rsid w:val="5EAC1DD7"/>
    <w:rsid w:val="5EB7DB30"/>
    <w:rsid w:val="5EED012A"/>
    <w:rsid w:val="5EFCF1A6"/>
    <w:rsid w:val="5F04C2C9"/>
    <w:rsid w:val="5F08E04E"/>
    <w:rsid w:val="5F1B2AA5"/>
    <w:rsid w:val="5F23147A"/>
    <w:rsid w:val="5F256BC9"/>
    <w:rsid w:val="5F48A6E8"/>
    <w:rsid w:val="5F5938BF"/>
    <w:rsid w:val="5F66E4E0"/>
    <w:rsid w:val="5F7031AD"/>
    <w:rsid w:val="5F712F4B"/>
    <w:rsid w:val="5F79689D"/>
    <w:rsid w:val="5F9D8DD3"/>
    <w:rsid w:val="5F9F8611"/>
    <w:rsid w:val="5FAEA8FB"/>
    <w:rsid w:val="5FAED342"/>
    <w:rsid w:val="5FBB725F"/>
    <w:rsid w:val="5FC40A4E"/>
    <w:rsid w:val="5FF09836"/>
    <w:rsid w:val="5FF457F3"/>
    <w:rsid w:val="6008AF27"/>
    <w:rsid w:val="601142C5"/>
    <w:rsid w:val="603D009C"/>
    <w:rsid w:val="6042F49E"/>
    <w:rsid w:val="604956CB"/>
    <w:rsid w:val="60688FDE"/>
    <w:rsid w:val="606DA6E4"/>
    <w:rsid w:val="607CEE1B"/>
    <w:rsid w:val="6099432B"/>
    <w:rsid w:val="609FF4C5"/>
    <w:rsid w:val="60A8C4EE"/>
    <w:rsid w:val="60AF174F"/>
    <w:rsid w:val="60B7407E"/>
    <w:rsid w:val="60C2320E"/>
    <w:rsid w:val="60C7B4E6"/>
    <w:rsid w:val="60DE5206"/>
    <w:rsid w:val="60F5A184"/>
    <w:rsid w:val="610C020E"/>
    <w:rsid w:val="611157E0"/>
    <w:rsid w:val="611EEA68"/>
    <w:rsid w:val="6149F305"/>
    <w:rsid w:val="614EC4D5"/>
    <w:rsid w:val="615CF7C2"/>
    <w:rsid w:val="61AB2DCF"/>
    <w:rsid w:val="61AD33A1"/>
    <w:rsid w:val="61FAF768"/>
    <w:rsid w:val="620584B5"/>
    <w:rsid w:val="6207E7F7"/>
    <w:rsid w:val="620A9639"/>
    <w:rsid w:val="62319E0B"/>
    <w:rsid w:val="6237FDF3"/>
    <w:rsid w:val="623BAF79"/>
    <w:rsid w:val="62400A07"/>
    <w:rsid w:val="6252E5A0"/>
    <w:rsid w:val="625CA496"/>
    <w:rsid w:val="625CB6ED"/>
    <w:rsid w:val="626C1FAF"/>
    <w:rsid w:val="6274FD9F"/>
    <w:rsid w:val="62A9D325"/>
    <w:rsid w:val="62C067DF"/>
    <w:rsid w:val="62C2E0B9"/>
    <w:rsid w:val="62C77862"/>
    <w:rsid w:val="62CB64A1"/>
    <w:rsid w:val="62E4B619"/>
    <w:rsid w:val="62EA6F01"/>
    <w:rsid w:val="62FFE3AA"/>
    <w:rsid w:val="63011674"/>
    <w:rsid w:val="631663C8"/>
    <w:rsid w:val="633BD6CD"/>
    <w:rsid w:val="634F51FB"/>
    <w:rsid w:val="6379EC83"/>
    <w:rsid w:val="63905B08"/>
    <w:rsid w:val="6399D589"/>
    <w:rsid w:val="63E938CE"/>
    <w:rsid w:val="63F5B1B9"/>
    <w:rsid w:val="641E07AB"/>
    <w:rsid w:val="6430A5F1"/>
    <w:rsid w:val="645EB11A"/>
    <w:rsid w:val="6472F734"/>
    <w:rsid w:val="6480867A"/>
    <w:rsid w:val="649C4F5D"/>
    <w:rsid w:val="64AAE0FC"/>
    <w:rsid w:val="64E803A7"/>
    <w:rsid w:val="64FA3EBB"/>
    <w:rsid w:val="65027BE5"/>
    <w:rsid w:val="650A2576"/>
    <w:rsid w:val="65175911"/>
    <w:rsid w:val="653C29B8"/>
    <w:rsid w:val="65962028"/>
    <w:rsid w:val="659C0D52"/>
    <w:rsid w:val="65BDD407"/>
    <w:rsid w:val="65C7B269"/>
    <w:rsid w:val="65D438D7"/>
    <w:rsid w:val="65F3912F"/>
    <w:rsid w:val="661F7371"/>
    <w:rsid w:val="66222119"/>
    <w:rsid w:val="663068E5"/>
    <w:rsid w:val="66347451"/>
    <w:rsid w:val="665186FA"/>
    <w:rsid w:val="6671F057"/>
    <w:rsid w:val="66835439"/>
    <w:rsid w:val="66910FAB"/>
    <w:rsid w:val="6692D834"/>
    <w:rsid w:val="669A2C2F"/>
    <w:rsid w:val="66A643F1"/>
    <w:rsid w:val="66AD026D"/>
    <w:rsid w:val="66DADB6C"/>
    <w:rsid w:val="66EC30A7"/>
    <w:rsid w:val="67146121"/>
    <w:rsid w:val="67183284"/>
    <w:rsid w:val="671ADD25"/>
    <w:rsid w:val="6728C872"/>
    <w:rsid w:val="6735AABB"/>
    <w:rsid w:val="6738D1A5"/>
    <w:rsid w:val="674ACDFD"/>
    <w:rsid w:val="6764D4A3"/>
    <w:rsid w:val="67A06E4E"/>
    <w:rsid w:val="67AD824E"/>
    <w:rsid w:val="67B7C116"/>
    <w:rsid w:val="67DC7971"/>
    <w:rsid w:val="67ED575B"/>
    <w:rsid w:val="67F7C3AF"/>
    <w:rsid w:val="68315B90"/>
    <w:rsid w:val="6849AAD3"/>
    <w:rsid w:val="684EF9D3"/>
    <w:rsid w:val="687E0109"/>
    <w:rsid w:val="688E397E"/>
    <w:rsid w:val="689DE2B3"/>
    <w:rsid w:val="68CEDFDD"/>
    <w:rsid w:val="68DA87BD"/>
    <w:rsid w:val="68E940BB"/>
    <w:rsid w:val="68F293AC"/>
    <w:rsid w:val="68FA6EEE"/>
    <w:rsid w:val="6903AC1A"/>
    <w:rsid w:val="6921BBC4"/>
    <w:rsid w:val="69241CF7"/>
    <w:rsid w:val="692E0EC6"/>
    <w:rsid w:val="6943E304"/>
    <w:rsid w:val="6945891A"/>
    <w:rsid w:val="695275D1"/>
    <w:rsid w:val="696A76BA"/>
    <w:rsid w:val="696E7827"/>
    <w:rsid w:val="6975E5B7"/>
    <w:rsid w:val="698927BC"/>
    <w:rsid w:val="6994ED3D"/>
    <w:rsid w:val="699F955F"/>
    <w:rsid w:val="69A85863"/>
    <w:rsid w:val="69CB675B"/>
    <w:rsid w:val="69D0014B"/>
    <w:rsid w:val="69E54122"/>
    <w:rsid w:val="69F1E55B"/>
    <w:rsid w:val="69F74C64"/>
    <w:rsid w:val="69F7947E"/>
    <w:rsid w:val="69F7E138"/>
    <w:rsid w:val="69FF706D"/>
    <w:rsid w:val="6A1CD73B"/>
    <w:rsid w:val="6A41C41A"/>
    <w:rsid w:val="6A7EB57F"/>
    <w:rsid w:val="6A843ECC"/>
    <w:rsid w:val="6A8AE8D2"/>
    <w:rsid w:val="6AA3E737"/>
    <w:rsid w:val="6AD88295"/>
    <w:rsid w:val="6B0A4888"/>
    <w:rsid w:val="6B103E34"/>
    <w:rsid w:val="6B1F8E45"/>
    <w:rsid w:val="6B398A41"/>
    <w:rsid w:val="6B532020"/>
    <w:rsid w:val="6B686441"/>
    <w:rsid w:val="6B68FC52"/>
    <w:rsid w:val="6B7DEA0D"/>
    <w:rsid w:val="6B80D028"/>
    <w:rsid w:val="6B8ABB5E"/>
    <w:rsid w:val="6B9849BE"/>
    <w:rsid w:val="6BB02299"/>
    <w:rsid w:val="6BBE0412"/>
    <w:rsid w:val="6BCAD79D"/>
    <w:rsid w:val="6BD0AD16"/>
    <w:rsid w:val="6BD2AC57"/>
    <w:rsid w:val="6BDD2CE1"/>
    <w:rsid w:val="6BF9898E"/>
    <w:rsid w:val="6C082139"/>
    <w:rsid w:val="6C2A51FE"/>
    <w:rsid w:val="6C2FEBDD"/>
    <w:rsid w:val="6C3352F5"/>
    <w:rsid w:val="6C4D4B4A"/>
    <w:rsid w:val="6C4F4DAC"/>
    <w:rsid w:val="6C5EC531"/>
    <w:rsid w:val="6C9FAA69"/>
    <w:rsid w:val="6CA445A7"/>
    <w:rsid w:val="6CB3D089"/>
    <w:rsid w:val="6CE44706"/>
    <w:rsid w:val="6CE718EE"/>
    <w:rsid w:val="6CF894BB"/>
    <w:rsid w:val="6CFFD442"/>
    <w:rsid w:val="6D009122"/>
    <w:rsid w:val="6D03CF15"/>
    <w:rsid w:val="6D14A473"/>
    <w:rsid w:val="6D3013AD"/>
    <w:rsid w:val="6D6A0B5A"/>
    <w:rsid w:val="6D87F80D"/>
    <w:rsid w:val="6DC6225F"/>
    <w:rsid w:val="6DE067E5"/>
    <w:rsid w:val="6DF43B87"/>
    <w:rsid w:val="6E03B80B"/>
    <w:rsid w:val="6E0DA17A"/>
    <w:rsid w:val="6E14EB68"/>
    <w:rsid w:val="6E19CB45"/>
    <w:rsid w:val="6E25F18C"/>
    <w:rsid w:val="6E3B7ACA"/>
    <w:rsid w:val="6E4BB6A1"/>
    <w:rsid w:val="6E5558D2"/>
    <w:rsid w:val="6E5660ED"/>
    <w:rsid w:val="6E6F20B7"/>
    <w:rsid w:val="6E78499A"/>
    <w:rsid w:val="6E867116"/>
    <w:rsid w:val="6E94651C"/>
    <w:rsid w:val="6E9A54F0"/>
    <w:rsid w:val="6EC19EBF"/>
    <w:rsid w:val="6EC51FAC"/>
    <w:rsid w:val="6EC79EDB"/>
    <w:rsid w:val="6ECEEEC1"/>
    <w:rsid w:val="6EE252C8"/>
    <w:rsid w:val="6EEB72C1"/>
    <w:rsid w:val="6EEC51E7"/>
    <w:rsid w:val="6EF290AB"/>
    <w:rsid w:val="6F147E36"/>
    <w:rsid w:val="6F17FCCE"/>
    <w:rsid w:val="6F1EAC22"/>
    <w:rsid w:val="6F2B1075"/>
    <w:rsid w:val="6F3CF6AF"/>
    <w:rsid w:val="6F4C469C"/>
    <w:rsid w:val="6F65A9DC"/>
    <w:rsid w:val="6F66E677"/>
    <w:rsid w:val="6F71722E"/>
    <w:rsid w:val="6F8FFF9A"/>
    <w:rsid w:val="6F90A8A6"/>
    <w:rsid w:val="6F9D3194"/>
    <w:rsid w:val="6F9F886C"/>
    <w:rsid w:val="6FA81816"/>
    <w:rsid w:val="6FB77CAF"/>
    <w:rsid w:val="6FB81237"/>
    <w:rsid w:val="6FEF598E"/>
    <w:rsid w:val="7031A14D"/>
    <w:rsid w:val="70377504"/>
    <w:rsid w:val="7049550F"/>
    <w:rsid w:val="704A8EDD"/>
    <w:rsid w:val="7051694D"/>
    <w:rsid w:val="70587BBF"/>
    <w:rsid w:val="7060F00D"/>
    <w:rsid w:val="7066CE49"/>
    <w:rsid w:val="706F37AF"/>
    <w:rsid w:val="707447B2"/>
    <w:rsid w:val="70A1FE37"/>
    <w:rsid w:val="70F53B6F"/>
    <w:rsid w:val="70F93240"/>
    <w:rsid w:val="7127B992"/>
    <w:rsid w:val="71404757"/>
    <w:rsid w:val="7148D87F"/>
    <w:rsid w:val="717E01B7"/>
    <w:rsid w:val="718EC2DA"/>
    <w:rsid w:val="7198F9A9"/>
    <w:rsid w:val="719E8FCC"/>
    <w:rsid w:val="71B0CD5A"/>
    <w:rsid w:val="71C21230"/>
    <w:rsid w:val="71D74038"/>
    <w:rsid w:val="71E3FF32"/>
    <w:rsid w:val="71E92357"/>
    <w:rsid w:val="71F87F45"/>
    <w:rsid w:val="71FD11EE"/>
    <w:rsid w:val="72066D5E"/>
    <w:rsid w:val="721A7D0E"/>
    <w:rsid w:val="7225F947"/>
    <w:rsid w:val="722F7039"/>
    <w:rsid w:val="7273A3F4"/>
    <w:rsid w:val="727A6403"/>
    <w:rsid w:val="727FD7A5"/>
    <w:rsid w:val="72F95817"/>
    <w:rsid w:val="7310AD8D"/>
    <w:rsid w:val="731D47F3"/>
    <w:rsid w:val="731F27C4"/>
    <w:rsid w:val="7325B618"/>
    <w:rsid w:val="732D86D8"/>
    <w:rsid w:val="7348AEE4"/>
    <w:rsid w:val="7348F701"/>
    <w:rsid w:val="7355347D"/>
    <w:rsid w:val="7367C40D"/>
    <w:rsid w:val="73731099"/>
    <w:rsid w:val="73823A19"/>
    <w:rsid w:val="73923576"/>
    <w:rsid w:val="73A10ACD"/>
    <w:rsid w:val="73A1E9B3"/>
    <w:rsid w:val="73B5F665"/>
    <w:rsid w:val="73F2F362"/>
    <w:rsid w:val="73F848ED"/>
    <w:rsid w:val="73F91C3E"/>
    <w:rsid w:val="73F98C7D"/>
    <w:rsid w:val="741118BC"/>
    <w:rsid w:val="741683C2"/>
    <w:rsid w:val="7427C931"/>
    <w:rsid w:val="7436BCCB"/>
    <w:rsid w:val="74382C2A"/>
    <w:rsid w:val="7450640B"/>
    <w:rsid w:val="7461F54A"/>
    <w:rsid w:val="7462DD78"/>
    <w:rsid w:val="7497DC4F"/>
    <w:rsid w:val="7497F55A"/>
    <w:rsid w:val="749A9A4F"/>
    <w:rsid w:val="74A46CBA"/>
    <w:rsid w:val="74BA2743"/>
    <w:rsid w:val="74BE2401"/>
    <w:rsid w:val="74DDBA6A"/>
    <w:rsid w:val="74E0276A"/>
    <w:rsid w:val="74F35485"/>
    <w:rsid w:val="75011064"/>
    <w:rsid w:val="750AE627"/>
    <w:rsid w:val="750EE0FA"/>
    <w:rsid w:val="7514665F"/>
    <w:rsid w:val="751B9FF4"/>
    <w:rsid w:val="751CC632"/>
    <w:rsid w:val="7528D1CB"/>
    <w:rsid w:val="7528E890"/>
    <w:rsid w:val="752B1463"/>
    <w:rsid w:val="7533A494"/>
    <w:rsid w:val="753DBA14"/>
    <w:rsid w:val="7548A9D2"/>
    <w:rsid w:val="75564C78"/>
    <w:rsid w:val="7593558A"/>
    <w:rsid w:val="75D7BF80"/>
    <w:rsid w:val="75F98674"/>
    <w:rsid w:val="760EA804"/>
    <w:rsid w:val="761CF75E"/>
    <w:rsid w:val="7624BF63"/>
    <w:rsid w:val="762A7479"/>
    <w:rsid w:val="7645912D"/>
    <w:rsid w:val="7659EB62"/>
    <w:rsid w:val="766F33D0"/>
    <w:rsid w:val="767695A6"/>
    <w:rsid w:val="767B7001"/>
    <w:rsid w:val="7685C2A6"/>
    <w:rsid w:val="76890ADC"/>
    <w:rsid w:val="769E56A1"/>
    <w:rsid w:val="76A566D5"/>
    <w:rsid w:val="76B5FAF6"/>
    <w:rsid w:val="76B70934"/>
    <w:rsid w:val="76C34C45"/>
    <w:rsid w:val="76D33A27"/>
    <w:rsid w:val="76D98A75"/>
    <w:rsid w:val="76DD5307"/>
    <w:rsid w:val="76FABE4D"/>
    <w:rsid w:val="76FF85F5"/>
    <w:rsid w:val="77041343"/>
    <w:rsid w:val="77186501"/>
    <w:rsid w:val="774BDAA3"/>
    <w:rsid w:val="77732CEE"/>
    <w:rsid w:val="777FFE14"/>
    <w:rsid w:val="7780016B"/>
    <w:rsid w:val="7781EA94"/>
    <w:rsid w:val="778DE0F3"/>
    <w:rsid w:val="77A070DF"/>
    <w:rsid w:val="77A9190E"/>
    <w:rsid w:val="77D5D391"/>
    <w:rsid w:val="78094B7B"/>
    <w:rsid w:val="7813FD60"/>
    <w:rsid w:val="7822BDDD"/>
    <w:rsid w:val="784286E9"/>
    <w:rsid w:val="7852D995"/>
    <w:rsid w:val="7863C034"/>
    <w:rsid w:val="786E0C53"/>
    <w:rsid w:val="78740FB8"/>
    <w:rsid w:val="787A01EA"/>
    <w:rsid w:val="78829A6C"/>
    <w:rsid w:val="788DED3A"/>
    <w:rsid w:val="789C278E"/>
    <w:rsid w:val="78A6A851"/>
    <w:rsid w:val="78CCB15D"/>
    <w:rsid w:val="78F1159E"/>
    <w:rsid w:val="78F38A8F"/>
    <w:rsid w:val="791C0F35"/>
    <w:rsid w:val="7932B75A"/>
    <w:rsid w:val="79342DDE"/>
    <w:rsid w:val="794090A6"/>
    <w:rsid w:val="794F713E"/>
    <w:rsid w:val="796221A8"/>
    <w:rsid w:val="7969B541"/>
    <w:rsid w:val="79700142"/>
    <w:rsid w:val="79914EF0"/>
    <w:rsid w:val="79B1F094"/>
    <w:rsid w:val="79B2BA1B"/>
    <w:rsid w:val="79B6F66C"/>
    <w:rsid w:val="79B77531"/>
    <w:rsid w:val="79E1D7E8"/>
    <w:rsid w:val="79F29B6D"/>
    <w:rsid w:val="7A15D24B"/>
    <w:rsid w:val="7A3218E1"/>
    <w:rsid w:val="7A512945"/>
    <w:rsid w:val="7A5823F0"/>
    <w:rsid w:val="7A59C685"/>
    <w:rsid w:val="7A7931C9"/>
    <w:rsid w:val="7A85CE48"/>
    <w:rsid w:val="7A9E0B6C"/>
    <w:rsid w:val="7AA5E7F6"/>
    <w:rsid w:val="7ABDF8C5"/>
    <w:rsid w:val="7AC19339"/>
    <w:rsid w:val="7AE3C5EE"/>
    <w:rsid w:val="7AEF3DC4"/>
    <w:rsid w:val="7AF4B0F1"/>
    <w:rsid w:val="7AF62820"/>
    <w:rsid w:val="7B25BAF9"/>
    <w:rsid w:val="7B265EA0"/>
    <w:rsid w:val="7B282E21"/>
    <w:rsid w:val="7B2E3DAC"/>
    <w:rsid w:val="7B32CEFA"/>
    <w:rsid w:val="7B3BD2EF"/>
    <w:rsid w:val="7B60E017"/>
    <w:rsid w:val="7B89E75B"/>
    <w:rsid w:val="7B93AD40"/>
    <w:rsid w:val="7B9A3AF8"/>
    <w:rsid w:val="7BA30FB8"/>
    <w:rsid w:val="7BB1A2AC"/>
    <w:rsid w:val="7BB33D76"/>
    <w:rsid w:val="7BB8B80B"/>
    <w:rsid w:val="7BBE1F3C"/>
    <w:rsid w:val="7BF49868"/>
    <w:rsid w:val="7BFB06E8"/>
    <w:rsid w:val="7C29DCB3"/>
    <w:rsid w:val="7C410C32"/>
    <w:rsid w:val="7C514484"/>
    <w:rsid w:val="7C6CBF4B"/>
    <w:rsid w:val="7C871200"/>
    <w:rsid w:val="7C880688"/>
    <w:rsid w:val="7C9D916B"/>
    <w:rsid w:val="7CAF5BEF"/>
    <w:rsid w:val="7CB2B386"/>
    <w:rsid w:val="7CD7A350"/>
    <w:rsid w:val="7CE8E6CF"/>
    <w:rsid w:val="7CEE55CE"/>
    <w:rsid w:val="7CF2FDBE"/>
    <w:rsid w:val="7CFE0A75"/>
    <w:rsid w:val="7D25B7BC"/>
    <w:rsid w:val="7D4F0DD7"/>
    <w:rsid w:val="7D52D18E"/>
    <w:rsid w:val="7D5F59AF"/>
    <w:rsid w:val="7D649DD1"/>
    <w:rsid w:val="7D688B3A"/>
    <w:rsid w:val="7D937771"/>
    <w:rsid w:val="7DA02666"/>
    <w:rsid w:val="7DADA35D"/>
    <w:rsid w:val="7DB3BD71"/>
    <w:rsid w:val="7DC42AEF"/>
    <w:rsid w:val="7DCE2E07"/>
    <w:rsid w:val="7DDD9163"/>
    <w:rsid w:val="7DFF582C"/>
    <w:rsid w:val="7E1ADF6A"/>
    <w:rsid w:val="7E21F127"/>
    <w:rsid w:val="7E22990F"/>
    <w:rsid w:val="7E26DE86"/>
    <w:rsid w:val="7E2DC122"/>
    <w:rsid w:val="7E3991C5"/>
    <w:rsid w:val="7E433DD7"/>
    <w:rsid w:val="7E497EEF"/>
    <w:rsid w:val="7E5CA4D1"/>
    <w:rsid w:val="7E7D97A7"/>
    <w:rsid w:val="7EAA6710"/>
    <w:rsid w:val="7ECA3EB6"/>
    <w:rsid w:val="7ECB9F3D"/>
    <w:rsid w:val="7EEF46AA"/>
    <w:rsid w:val="7F029C68"/>
    <w:rsid w:val="7F2B9439"/>
    <w:rsid w:val="7F2C4D77"/>
    <w:rsid w:val="7F2EBC2A"/>
    <w:rsid w:val="7F418B64"/>
    <w:rsid w:val="7F5700C2"/>
    <w:rsid w:val="7F57AD6A"/>
    <w:rsid w:val="7F7774B0"/>
    <w:rsid w:val="7F9E41DC"/>
    <w:rsid w:val="7FA2106B"/>
    <w:rsid w:val="7FBEF43B"/>
    <w:rsid w:val="7FC2AEE7"/>
    <w:rsid w:val="7FC3CC0F"/>
    <w:rsid w:val="7FC82214"/>
    <w:rsid w:val="7FD701CA"/>
    <w:rsid w:val="7FDF8D22"/>
    <w:rsid w:val="7FE4826F"/>
    <w:rsid w:val="7FF474FD"/>
    <w:rsid w:val="7FFCDC7F"/>
    <w:rsid w:val="7FFCE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FDDEE"/>
  <w15:docId w15:val="{2D1BEB2D-6839-4A15-959A-4F2276CA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24"/>
        <w:sz w:val="22"/>
        <w:szCs w:val="22"/>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5FF"/>
  </w:style>
  <w:style w:type="paragraph" w:styleId="Heading1">
    <w:name w:val="heading 1"/>
    <w:basedOn w:val="Normal"/>
    <w:next w:val="Normal"/>
    <w:link w:val="Heading1Char"/>
    <w:qFormat/>
    <w:rsid w:val="000841CC"/>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1"/>
    <w:qFormat/>
    <w:rsid w:val="00E9098C"/>
    <w:pPr>
      <w:keepNext/>
      <w:keepLines/>
      <w:spacing w:after="160" w:line="259" w:lineRule="auto"/>
      <w:ind w:firstLine="0"/>
      <w:outlineLvl w:val="1"/>
    </w:pPr>
    <w:rPr>
      <w:rFonts w:eastAsiaTheme="majorEastAsia" w:cstheme="majorBidi"/>
      <w:b/>
      <w:bCs/>
      <w:kern w:val="0"/>
      <w:lang w:eastAsia="en-US"/>
    </w:rPr>
  </w:style>
  <w:style w:type="paragraph" w:styleId="Heading3">
    <w:name w:val="heading 3"/>
    <w:basedOn w:val="Normal"/>
    <w:next w:val="Normal"/>
    <w:link w:val="Heading3Char"/>
    <w:uiPriority w:val="1"/>
    <w:qFormat/>
    <w:rsid w:val="00D42BB9"/>
    <w:pPr>
      <w:keepNext/>
      <w:keepLines/>
      <w:ind w:firstLine="0"/>
      <w:outlineLvl w:val="2"/>
    </w:pPr>
    <w:rPr>
      <w:rFonts w:eastAsiaTheme="majorEastAsia" w:cstheme="majorBidi"/>
      <w:b/>
      <w:bCs/>
      <w:i/>
    </w:rPr>
  </w:style>
  <w:style w:type="paragraph" w:styleId="Heading4">
    <w:name w:val="heading 4"/>
    <w:basedOn w:val="Normal"/>
    <w:next w:val="Normal"/>
    <w:link w:val="Heading4Char"/>
    <w:uiPriority w:val="1"/>
    <w:qFormat/>
    <w:rsid w:val="00CB5C48"/>
    <w:pPr>
      <w:outlineLvl w:val="3"/>
    </w:pPr>
    <w:rPr>
      <w:rFonts w:eastAsiaTheme="majorEastAsia" w:cstheme="majorBidi"/>
      <w:b/>
      <w:bCs/>
      <w:lang w:eastAsia="en-US"/>
    </w:rPr>
  </w:style>
  <w:style w:type="paragraph" w:styleId="Heading5">
    <w:name w:val="heading 5"/>
    <w:basedOn w:val="Normal"/>
    <w:next w:val="Normal"/>
    <w:link w:val="Heading5Char"/>
    <w:uiPriority w:val="1"/>
    <w:qFormat/>
    <w:rsid w:val="00CB5C48"/>
    <w:pPr>
      <w:outlineLvl w:val="4"/>
    </w:pPr>
    <w:rPr>
      <w:rFonts w:eastAsiaTheme="majorEastAsia" w:cstheme="majorBidi"/>
      <w:b/>
      <w:bCs/>
      <w:i/>
      <w:iCs/>
      <w:lang w:eastAsia="en-U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FB70DC"/>
    <w:rPr>
      <w:color w:val="605E5C"/>
      <w:shd w:val="clear" w:color="auto" w:fill="E1DFDD"/>
    </w:rPr>
  </w:style>
  <w:style w:type="paragraph" w:styleId="Header">
    <w:name w:val="header"/>
    <w:basedOn w:val="Normal"/>
    <w:link w:val="HeaderChar"/>
    <w:uiPriority w:val="99"/>
    <w:unhideWhenUsed/>
    <w:qFormat/>
    <w:rsid w:val="00B55781"/>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B55781"/>
  </w:style>
  <w:style w:type="character" w:styleId="PlaceholderText">
    <w:name w:val="Placeholder Text"/>
    <w:basedOn w:val="DefaultParagraphFont"/>
    <w:uiPriority w:val="99"/>
    <w:semiHidden/>
    <w:rPr>
      <w:color w:val="808080"/>
    </w:rPr>
  </w:style>
  <w:style w:type="paragraph" w:customStyle="1" w:styleId="TableFigureCaption">
    <w:name w:val="Table/Figure Caption"/>
    <w:basedOn w:val="Normal"/>
    <w:uiPriority w:val="4"/>
    <w:qFormat/>
    <w:rsid w:val="004D1977"/>
    <w:pPr>
      <w:ind w:firstLine="0"/>
    </w:pPr>
    <w:rPr>
      <w:i/>
      <w:iCs/>
    </w:rPr>
  </w:style>
  <w:style w:type="character" w:customStyle="1" w:styleId="Heading1Char">
    <w:name w:val="Heading 1 Char"/>
    <w:basedOn w:val="DefaultParagraphFont"/>
    <w:link w:val="Heading1"/>
    <w:rsid w:val="000841CC"/>
    <w:rPr>
      <w:rFonts w:eastAsiaTheme="majorEastAsia" w:cstheme="majorBidi"/>
      <w:b/>
      <w:bCs/>
    </w:rPr>
  </w:style>
  <w:style w:type="character" w:customStyle="1" w:styleId="Heading2Char">
    <w:name w:val="Heading 2 Char"/>
    <w:basedOn w:val="DefaultParagraphFont"/>
    <w:link w:val="Heading2"/>
    <w:uiPriority w:val="1"/>
    <w:rsid w:val="001D00FB"/>
    <w:rPr>
      <w:rFonts w:eastAsiaTheme="majorEastAsia" w:cstheme="majorBidi"/>
      <w:b/>
      <w:bCs/>
      <w:kern w:val="0"/>
      <w:szCs w:val="22"/>
      <w:lang w:eastAsia="en-US"/>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1"/>
    <w:rsid w:val="001D00FB"/>
    <w:rPr>
      <w:rFonts w:eastAsiaTheme="majorEastAsia" w:cstheme="majorBidi"/>
      <w:b/>
      <w:bCs/>
      <w:i/>
    </w:rPr>
  </w:style>
  <w:style w:type="character" w:customStyle="1" w:styleId="Heading4Char">
    <w:name w:val="Heading 4 Char"/>
    <w:basedOn w:val="DefaultParagraphFont"/>
    <w:link w:val="Heading4"/>
    <w:uiPriority w:val="1"/>
    <w:rsid w:val="001D00FB"/>
    <w:rPr>
      <w:rFonts w:eastAsiaTheme="majorEastAsia" w:cstheme="majorBidi"/>
      <w:b/>
      <w:bCs/>
      <w:lang w:eastAsia="en-US"/>
    </w:rPr>
  </w:style>
  <w:style w:type="character" w:customStyle="1" w:styleId="Heading5Char">
    <w:name w:val="Heading 5 Char"/>
    <w:basedOn w:val="DefaultParagraphFont"/>
    <w:link w:val="Heading5"/>
    <w:uiPriority w:val="1"/>
    <w:rsid w:val="001D00FB"/>
    <w:rPr>
      <w:rFonts w:eastAsiaTheme="majorEastAsia" w:cstheme="majorBidi"/>
      <w:b/>
      <w:bCs/>
      <w:i/>
      <w:iCs/>
      <w:lang w:eastAsia="en-US"/>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2"/>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9"/>
      </w:numPr>
      <w:contextualSpacing/>
    </w:pPr>
  </w:style>
  <w:style w:type="paragraph" w:styleId="ListBullet2">
    <w:name w:val="List Bullet 2"/>
    <w:basedOn w:val="Normal"/>
    <w:uiPriority w:val="99"/>
    <w:semiHidden/>
    <w:unhideWhenUsed/>
    <w:pPr>
      <w:numPr>
        <w:numId w:val="10"/>
      </w:numPr>
      <w:ind w:firstLine="0"/>
      <w:contextualSpacing/>
    </w:pPr>
  </w:style>
  <w:style w:type="paragraph" w:styleId="ListBullet3">
    <w:name w:val="List Bullet 3"/>
    <w:basedOn w:val="Normal"/>
    <w:uiPriority w:val="99"/>
    <w:semiHidden/>
    <w:unhideWhenUsed/>
    <w:pPr>
      <w:numPr>
        <w:numId w:val="11"/>
      </w:numPr>
      <w:ind w:firstLine="0"/>
      <w:contextualSpacing/>
    </w:pPr>
  </w:style>
  <w:style w:type="paragraph" w:styleId="ListBullet4">
    <w:name w:val="List Bullet 4"/>
    <w:basedOn w:val="Normal"/>
    <w:uiPriority w:val="99"/>
    <w:semiHidden/>
    <w:unhideWhenUsed/>
    <w:pPr>
      <w:numPr>
        <w:numId w:val="12"/>
      </w:numPr>
      <w:ind w:firstLine="0"/>
      <w:contextualSpacing/>
    </w:pPr>
  </w:style>
  <w:style w:type="paragraph" w:styleId="ListBullet5">
    <w:name w:val="List Bullet 5"/>
    <w:basedOn w:val="Normal"/>
    <w:uiPriority w:val="99"/>
    <w:semiHidden/>
    <w:unhideWhenUsed/>
    <w:pPr>
      <w:numPr>
        <w:numId w:val="13"/>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14"/>
      </w:numPr>
      <w:contextualSpacing/>
    </w:pPr>
  </w:style>
  <w:style w:type="paragraph" w:styleId="ListNumber2">
    <w:name w:val="List Number 2"/>
    <w:basedOn w:val="Normal"/>
    <w:uiPriority w:val="99"/>
    <w:semiHidden/>
    <w:unhideWhenUsed/>
    <w:pPr>
      <w:numPr>
        <w:numId w:val="15"/>
      </w:numPr>
      <w:ind w:firstLine="0"/>
      <w:contextualSpacing/>
    </w:pPr>
  </w:style>
  <w:style w:type="paragraph" w:styleId="ListNumber3">
    <w:name w:val="List Number 3"/>
    <w:basedOn w:val="Normal"/>
    <w:uiPriority w:val="99"/>
    <w:semiHidden/>
    <w:unhideWhenUsed/>
    <w:pPr>
      <w:numPr>
        <w:numId w:val="16"/>
      </w:numPr>
      <w:ind w:firstLine="0"/>
      <w:contextualSpacing/>
    </w:pPr>
  </w:style>
  <w:style w:type="paragraph" w:styleId="ListNumber4">
    <w:name w:val="List Number 4"/>
    <w:basedOn w:val="Normal"/>
    <w:uiPriority w:val="99"/>
    <w:semiHidden/>
    <w:unhideWhenUsed/>
    <w:pPr>
      <w:numPr>
        <w:numId w:val="17"/>
      </w:numPr>
      <w:ind w:firstLine="0"/>
      <w:contextualSpacing/>
    </w:pPr>
  </w:style>
  <w:style w:type="paragraph" w:styleId="ListNumber5">
    <w:name w:val="List Number 5"/>
    <w:basedOn w:val="Normal"/>
    <w:uiPriority w:val="99"/>
    <w:semiHidden/>
    <w:unhideWhenUsed/>
    <w:pPr>
      <w:numPr>
        <w:numId w:val="18"/>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Page1Information">
    <w:name w:val="Page 1 Information"/>
    <w:basedOn w:val="Normal"/>
    <w:uiPriority w:val="1"/>
    <w:qFormat/>
    <w:rsid w:val="00B421B9"/>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rsid w:val="007A262A"/>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Number">
    <w:name w:val="Table/Figure Number"/>
    <w:basedOn w:val="Normal"/>
    <w:next w:val="TableFigureCaption"/>
    <w:uiPriority w:val="4"/>
    <w:qFormat/>
    <w:rsid w:val="00EE7A13"/>
    <w:pPr>
      <w:ind w:firstLine="0"/>
      <w:contextualSpacing/>
    </w:pPr>
    <w:rPr>
      <w:b/>
      <w:bCs/>
    </w:rPr>
  </w:style>
  <w:style w:type="table" w:customStyle="1" w:styleId="srvMultChoice">
    <w:name w:val="srvMultChoice"/>
    <w:basedOn w:val="TableNormal"/>
    <w:uiPriority w:val="99"/>
    <w:rsid w:val="00FF597B"/>
    <w:pPr>
      <w:spacing w:line="240" w:lineRule="auto"/>
      <w:ind w:firstLine="0"/>
    </w:pPr>
    <w:rPr>
      <w:rFonts w:ascii="Times New Roman" w:eastAsia="Times New Roman" w:hAnsi="Times New Roman" w:cs="Times New Roman"/>
      <w:sz w:val="20"/>
      <w:szCs w:val="20"/>
      <w:lang w:eastAsia="en-US"/>
    </w:rPr>
    <w:tblPr>
      <w:tblStyleRowBandSize w:val="1"/>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bottom w:w="115" w:type="dxa"/>
        <w:right w:w="115" w:type="dxa"/>
      </w:tblCellMar>
    </w:tblPr>
  </w:style>
  <w:style w:type="character" w:styleId="Hyperlink">
    <w:name w:val="Hyperlink"/>
    <w:basedOn w:val="DefaultParagraphFont"/>
    <w:uiPriority w:val="99"/>
    <w:unhideWhenUsed/>
    <w:rsid w:val="001655E6"/>
    <w:rPr>
      <w:color w:val="auto"/>
      <w:u w:val="none"/>
    </w:rPr>
  </w:style>
  <w:style w:type="character" w:styleId="FollowedHyperlink">
    <w:name w:val="FollowedHyperlink"/>
    <w:basedOn w:val="DefaultParagraphFont"/>
    <w:uiPriority w:val="99"/>
    <w:semiHidden/>
    <w:unhideWhenUsed/>
    <w:rsid w:val="00F64D25"/>
    <w:rPr>
      <w:color w:val="800080"/>
      <w:u w:val="single"/>
    </w:rPr>
  </w:style>
  <w:style w:type="paragraph" w:customStyle="1" w:styleId="EndNoteBibliography">
    <w:name w:val="EndNote Bibliography"/>
    <w:basedOn w:val="Normal"/>
    <w:link w:val="EndNoteBibliographyChar"/>
    <w:uiPriority w:val="3"/>
    <w:unhideWhenUsed/>
    <w:rsid w:val="001655E6"/>
    <w:pPr>
      <w:spacing w:before="240" w:after="240" w:line="240" w:lineRule="auto"/>
    </w:pPr>
    <w:rPr>
      <w:noProof/>
    </w:rPr>
  </w:style>
  <w:style w:type="character" w:customStyle="1" w:styleId="EndNoteBibliographyChar">
    <w:name w:val="EndNote Bibliography Char"/>
    <w:basedOn w:val="DefaultParagraphFont"/>
    <w:link w:val="EndNoteBibliography"/>
    <w:uiPriority w:val="3"/>
    <w:rsid w:val="002455FF"/>
    <w:rPr>
      <w:noProof/>
    </w:rPr>
  </w:style>
  <w:style w:type="paragraph" w:customStyle="1" w:styleId="Page1Title">
    <w:name w:val="Page 1 Title"/>
    <w:basedOn w:val="Normal"/>
    <w:next w:val="Normal"/>
    <w:link w:val="Page1TitleChar"/>
    <w:uiPriority w:val="1"/>
    <w:qFormat/>
    <w:rsid w:val="003904CF"/>
    <w:pPr>
      <w:spacing w:before="1920" w:after="480"/>
      <w:ind w:firstLine="0"/>
      <w:jc w:val="center"/>
    </w:pPr>
    <w:rPr>
      <w:rFonts w:cs="Times New Roman"/>
      <w:b/>
    </w:rPr>
  </w:style>
  <w:style w:type="character" w:customStyle="1" w:styleId="Page1TitleChar">
    <w:name w:val="Page 1 Title Char"/>
    <w:basedOn w:val="DefaultParagraphFont"/>
    <w:link w:val="Page1Title"/>
    <w:uiPriority w:val="1"/>
    <w:rsid w:val="002B5385"/>
    <w:rPr>
      <w:rFonts w:cs="Times New Roman"/>
      <w:b/>
    </w:rPr>
  </w:style>
  <w:style w:type="paragraph" w:customStyle="1" w:styleId="TableHeader">
    <w:name w:val="TableHeader"/>
    <w:basedOn w:val="Normal"/>
    <w:uiPriority w:val="1"/>
    <w:unhideWhenUsed/>
    <w:qFormat/>
    <w:rsid w:val="002C4C1E"/>
    <w:pPr>
      <w:spacing w:line="240" w:lineRule="auto"/>
      <w:ind w:firstLine="0"/>
      <w:jc w:val="center"/>
    </w:pPr>
  </w:style>
  <w:style w:type="paragraph" w:customStyle="1" w:styleId="TableTextBody">
    <w:name w:val="TableTextBody"/>
    <w:basedOn w:val="Normal"/>
    <w:uiPriority w:val="1"/>
    <w:unhideWhenUsed/>
    <w:qFormat/>
    <w:rsid w:val="002C4C1E"/>
    <w:pPr>
      <w:spacing w:after="240" w:line="240" w:lineRule="auto"/>
      <w:ind w:firstLine="0"/>
    </w:pPr>
  </w:style>
  <w:style w:type="paragraph" w:customStyle="1" w:styleId="BlockQuote">
    <w:name w:val="Block Quote"/>
    <w:basedOn w:val="Normal"/>
    <w:next w:val="Normal"/>
    <w:uiPriority w:val="2"/>
    <w:qFormat/>
    <w:rsid w:val="0045128E"/>
    <w:pPr>
      <w:ind w:left="720" w:firstLine="0"/>
    </w:pPr>
  </w:style>
  <w:style w:type="table" w:customStyle="1" w:styleId="Figure">
    <w:name w:val="Figure"/>
    <w:basedOn w:val="TableNormal"/>
    <w:uiPriority w:val="99"/>
    <w:rsid w:val="00B928EE"/>
    <w:pPr>
      <w:spacing w:line="240" w:lineRule="auto"/>
      <w:ind w:firstLine="0"/>
    </w:pPr>
    <w:tblPr/>
    <w:tcPr>
      <w:shd w:val="clear" w:color="auto" w:fill="auto"/>
    </w:tcPr>
  </w:style>
  <w:style w:type="paragraph" w:styleId="TOCHeading">
    <w:name w:val="TOC Heading"/>
    <w:basedOn w:val="Heading1"/>
    <w:next w:val="Normal"/>
    <w:uiPriority w:val="39"/>
    <w:unhideWhenUsed/>
    <w:qFormat/>
    <w:rsid w:val="00FA5D34"/>
    <w:pPr>
      <w:spacing w:before="240" w:line="259" w:lineRule="auto"/>
      <w:jc w:val="left"/>
      <w:outlineLvl w:val="9"/>
    </w:pPr>
    <w:rPr>
      <w:rFonts w:asciiTheme="majorHAnsi" w:hAnsiTheme="majorHAnsi"/>
      <w:b w:val="0"/>
      <w:bCs w:val="0"/>
      <w:color w:val="A5A5A5" w:themeColor="accent1" w:themeShade="BF"/>
      <w:kern w:val="0"/>
      <w:sz w:val="32"/>
      <w:szCs w:val="32"/>
      <w:lang w:eastAsia="en-US"/>
    </w:rPr>
  </w:style>
  <w:style w:type="paragraph" w:styleId="TOC1">
    <w:name w:val="toc 1"/>
    <w:basedOn w:val="Normal"/>
    <w:next w:val="Normal"/>
    <w:autoRedefine/>
    <w:uiPriority w:val="39"/>
    <w:unhideWhenUsed/>
    <w:rsid w:val="00FA5D34"/>
    <w:pPr>
      <w:spacing w:after="100"/>
    </w:pPr>
  </w:style>
  <w:style w:type="paragraph" w:styleId="TOC2">
    <w:name w:val="toc 2"/>
    <w:basedOn w:val="Normal"/>
    <w:next w:val="Normal"/>
    <w:autoRedefine/>
    <w:uiPriority w:val="39"/>
    <w:unhideWhenUsed/>
    <w:rsid w:val="00FA5D34"/>
    <w:pPr>
      <w:spacing w:after="100"/>
      <w:ind w:left="220"/>
    </w:pPr>
  </w:style>
  <w:style w:type="paragraph" w:styleId="TOC3">
    <w:name w:val="toc 3"/>
    <w:basedOn w:val="Normal"/>
    <w:next w:val="Normal"/>
    <w:autoRedefine/>
    <w:uiPriority w:val="39"/>
    <w:unhideWhenUsed/>
    <w:rsid w:val="00FA5D34"/>
    <w:pPr>
      <w:spacing w:after="100"/>
      <w:ind w:left="440"/>
    </w:pPr>
  </w:style>
  <w:style w:type="paragraph" w:customStyle="1" w:styleId="apaaa">
    <w:name w:val="apaaa"/>
    <w:basedOn w:val="Normal"/>
    <w:link w:val="apaaaChar"/>
    <w:uiPriority w:val="1"/>
    <w:qFormat/>
    <w:rsid w:val="1F542AA1"/>
    <w:pPr>
      <w:ind w:left="709" w:hanging="720"/>
    </w:pPr>
  </w:style>
  <w:style w:type="character" w:customStyle="1" w:styleId="apaaaChar">
    <w:name w:val="apaaa Char"/>
    <w:basedOn w:val="DefaultParagraphFont"/>
    <w:link w:val="apaaa"/>
    <w:uiPriority w:val="1"/>
    <w:rsid w:val="1F542AA1"/>
  </w:style>
  <w:style w:type="character" w:styleId="CommentReference">
    <w:name w:val="annotation reference"/>
    <w:basedOn w:val="DefaultParagraphFont"/>
    <w:uiPriority w:val="99"/>
    <w:semiHidden/>
    <w:unhideWhenUsed/>
    <w:rsid w:val="003D219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240573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hradar.com/how-to/social-media-hacking-how-to-protect-your-account-against-intruders" TargetMode="External"/><Relationship Id="rId18" Type="http://schemas.openxmlformats.org/officeDocument/2006/relationships/hyperlink" Target="https://www.zdnet.com/article/hackers-are-finding-ways-around-multi-factor-authentication-heres-what-to-watch-for/%20"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www.zdnet.com/finance/blockchain/fbi-warns-sim-swapping-attacks-are-rocketing-dont-brag-about-your-crypto-online/" TargetMode="Externa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www.itsasap.com/blog/types-of-mf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reecodecamp.org/news/how-to-protect-social-media-accounts-from-attackers/" TargetMode="External"/><Relationship Id="rId20" Type="http://schemas.openxmlformats.org/officeDocument/2006/relationships/hyperlink" Target="https://www.ftc.gov/news-events/news/press-releases/2023/05/ftc-warns-about-misuses-biometric-information-harm-consum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isaca.org/resources/isaca-journal/issues/2021/volume-5/rise-of-ransomware-attacks-on-the-education-sector-during-the-covid-19-pandemic" TargetMode="External"/><Relationship Id="rId23" Type="http://schemas.openxmlformats.org/officeDocument/2006/relationships/hyperlink" Target="https://expertinsights.com/insights/what-is-multi-factor-authentication-how-does-it-work-and-should-your-organization-be-using-it/" TargetMode="External"/><Relationship Id="rId28" Type="http://schemas.microsoft.com/office/2020/10/relationships/intelligence" Target="intelligence2.xml"/><Relationship Id="rId10" Type="http://schemas.microsoft.com/office/2011/relationships/commentsExtended" Target="commentsExtended.xml"/><Relationship Id="rId19" Type="http://schemas.openxmlformats.org/officeDocument/2006/relationships/hyperlink" Target="https://www.forbes.com/sites/cognitiveworld/2019/03/09/hacking-our-identity-the-emerging-threats-from-biometric-technology/?sh=6bea68a25682"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proofpoint.com/us/blog/information-protection/password-cracking-techniques-used-in-cyber-attacks" TargetMode="External"/><Relationship Id="rId22" Type="http://schemas.openxmlformats.org/officeDocument/2006/relationships/hyperlink" Target="https://www.cnbc.com/2023/01/07/phishing-attacks-are-increasing-and-getting-more-sophisticated.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Personal\templates\Dissertation%20(with%20Macros)%20updated%202021-04-24.dot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248F32A9-66F9-4117-BC06-98762B86B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 (with Macros) updated 2021-04-24.dotm</Template>
  <TotalTime>32</TotalTime>
  <Pages>11</Pages>
  <Words>2907</Words>
  <Characters>16572</Characters>
  <Application>Microsoft Office Word</Application>
  <DocSecurity>0</DocSecurity>
  <Lines>138</Lines>
  <Paragraphs>38</Paragraphs>
  <ScaleCrop>false</ScaleCrop>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Derrel Fincher</dc:creator>
  <cp:keywords/>
  <dc:description/>
  <cp:lastModifiedBy>Derrel Fincher</cp:lastModifiedBy>
  <cp:revision>86</cp:revision>
  <dcterms:created xsi:type="dcterms:W3CDTF">2023-09-26T12:03:00Z</dcterms:created>
  <dcterms:modified xsi:type="dcterms:W3CDTF">2023-12-12T21:57:00Z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